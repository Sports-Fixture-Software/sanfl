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C4A" w:rsidRDefault="00726C4A" w:rsidP="0093711E">
      <w:pPr>
        <w:pStyle w:val="Title"/>
        <w:ind w:left="993"/>
      </w:pPr>
      <w:bookmarkStart w:id="0" w:name="_GoBack"/>
      <w:bookmarkEnd w:id="0"/>
    </w:p>
    <w:p w:rsidR="00726C4A" w:rsidRDefault="00726C4A" w:rsidP="0093711E">
      <w:pPr>
        <w:pStyle w:val="Title"/>
        <w:ind w:left="993"/>
      </w:pPr>
    </w:p>
    <w:p w:rsidR="007A7CFA" w:rsidRPr="00602B3D" w:rsidRDefault="0093711E" w:rsidP="0093711E">
      <w:pPr>
        <w:pStyle w:val="Title"/>
        <w:ind w:left="993"/>
      </w:pPr>
      <w:r>
        <w:rPr>
          <w:noProof/>
        </w:rPr>
        <w:drawing>
          <wp:anchor distT="0" distB="0" distL="114300" distR="114300" simplePos="0" relativeHeight="2517923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-50242</wp:posOffset>
            </wp:positionV>
            <wp:extent cx="537210" cy="743578"/>
            <wp:effectExtent l="0" t="0" r="0" b="0"/>
            <wp:wrapNone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unname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" cy="7435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31CA9" w:rsidRPr="00602B3D">
        <w:t>SANFL Fixture Software</w:t>
      </w:r>
    </w:p>
    <w:p w:rsidR="0093711E" w:rsidRDefault="0093711E" w:rsidP="0093711E"/>
    <w:p w:rsidR="00A31CA9" w:rsidRDefault="00A31CA9" w:rsidP="00A31CA9">
      <w:pPr>
        <w:pStyle w:val="Subtitle"/>
      </w:pPr>
      <w:r w:rsidRPr="00602B3D">
        <w:t>User Manual</w:t>
      </w:r>
    </w:p>
    <w:p w:rsidR="00693D97" w:rsidRDefault="00693D97" w:rsidP="00693D97">
      <w:pPr>
        <w:pStyle w:val="Subtitle"/>
      </w:pPr>
      <w:r>
        <w:t xml:space="preserve">Revision </w:t>
      </w:r>
      <w:r w:rsidR="005E14B7">
        <w:t>1</w:t>
      </w:r>
      <w:r>
        <w:t>.</w:t>
      </w:r>
      <w:r w:rsidR="005E14B7">
        <w:t>0</w:t>
      </w:r>
    </w:p>
    <w:p w:rsidR="00693D97" w:rsidRDefault="00693D97" w:rsidP="00693D97">
      <w:pPr>
        <w:pStyle w:val="Subtitle"/>
      </w:pPr>
      <w:r>
        <w:t>30 October 2016</w:t>
      </w:r>
    </w:p>
    <w:p w:rsidR="0093711E" w:rsidRDefault="0093711E" w:rsidP="0093711E"/>
    <w:p w:rsidR="00726C4A" w:rsidRDefault="00726C4A" w:rsidP="0093711E"/>
    <w:p w:rsidR="00726C4A" w:rsidRDefault="00726C4A" w:rsidP="0093711E"/>
    <w:p w:rsidR="00726C4A" w:rsidRDefault="00726C4A" w:rsidP="0093711E"/>
    <w:p w:rsidR="00726C4A" w:rsidRDefault="00726C4A" w:rsidP="0093711E"/>
    <w:p w:rsidR="00726C4A" w:rsidRDefault="00726C4A" w:rsidP="0093711E"/>
    <w:p w:rsidR="00726C4A" w:rsidRDefault="00726C4A" w:rsidP="0093711E"/>
    <w:p w:rsidR="00726C4A" w:rsidRDefault="00726C4A" w:rsidP="0093711E"/>
    <w:p w:rsidR="00726C4A" w:rsidRDefault="00726C4A" w:rsidP="0093711E"/>
    <w:p w:rsidR="00726C4A" w:rsidRDefault="00726C4A" w:rsidP="0093711E"/>
    <w:p w:rsidR="00726C4A" w:rsidRDefault="00726C4A" w:rsidP="0093711E"/>
    <w:p w:rsidR="00726C4A" w:rsidRDefault="00726C4A" w:rsidP="0093711E"/>
    <w:p w:rsidR="00726C4A" w:rsidRDefault="00726C4A" w:rsidP="0093711E"/>
    <w:p w:rsidR="0093711E" w:rsidRDefault="00726C4A" w:rsidP="00726C4A">
      <w:pPr>
        <w:pStyle w:val="Subtitle"/>
        <w:spacing w:after="80"/>
      </w:pPr>
      <w:r>
        <w:t>Developed by</w:t>
      </w:r>
    </w:p>
    <w:p w:rsidR="00726C4A" w:rsidRDefault="00726C4A" w:rsidP="00726C4A">
      <w:pPr>
        <w:pStyle w:val="Subtitle"/>
        <w:spacing w:after="80"/>
      </w:pPr>
      <w:r>
        <w:t>Craig Keogh</w:t>
      </w:r>
    </w:p>
    <w:p w:rsidR="00726C4A" w:rsidRDefault="00726C4A" w:rsidP="00726C4A">
      <w:pPr>
        <w:pStyle w:val="Subtitle"/>
        <w:spacing w:after="80"/>
      </w:pPr>
      <w:r w:rsidRPr="00726C4A">
        <w:t>Michael Humphris</w:t>
      </w:r>
    </w:p>
    <w:p w:rsidR="00726C4A" w:rsidRPr="00726C4A" w:rsidRDefault="00726C4A" w:rsidP="00726C4A">
      <w:pPr>
        <w:pStyle w:val="Subtitle"/>
        <w:spacing w:after="80"/>
      </w:pPr>
      <w:r w:rsidRPr="00726C4A">
        <w:t>Louis Griffith</w:t>
      </w:r>
    </w:p>
    <w:p w:rsidR="00A31CA9" w:rsidRPr="00602B3D" w:rsidRDefault="00A31CA9">
      <w:r w:rsidRPr="00602B3D"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AU" w:eastAsia="zh-CN"/>
        </w:rPr>
        <w:id w:val="18736513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93D97" w:rsidRDefault="00693D97">
          <w:pPr>
            <w:pStyle w:val="TOCHeading"/>
          </w:pPr>
          <w:r>
            <w:t>Table of Contents</w:t>
          </w:r>
        </w:p>
        <w:p w:rsidR="00262882" w:rsidRDefault="00693D97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590806" w:history="1">
            <w:r w:rsidR="00262882" w:rsidRPr="00E2455D">
              <w:rPr>
                <w:rStyle w:val="Hyperlink"/>
                <w:noProof/>
              </w:rPr>
              <w:t>1</w:t>
            </w:r>
            <w:r w:rsidR="00262882">
              <w:rPr>
                <w:noProof/>
              </w:rPr>
              <w:tab/>
            </w:r>
            <w:r w:rsidR="00262882" w:rsidRPr="00E2455D">
              <w:rPr>
                <w:rStyle w:val="Hyperlink"/>
                <w:noProof/>
              </w:rPr>
              <w:t>Features</w:t>
            </w:r>
            <w:r w:rsidR="00262882">
              <w:rPr>
                <w:noProof/>
                <w:webHidden/>
              </w:rPr>
              <w:tab/>
            </w:r>
            <w:r w:rsidR="00262882">
              <w:rPr>
                <w:noProof/>
                <w:webHidden/>
              </w:rPr>
              <w:fldChar w:fldCharType="begin"/>
            </w:r>
            <w:r w:rsidR="00262882">
              <w:rPr>
                <w:noProof/>
                <w:webHidden/>
              </w:rPr>
              <w:instrText xml:space="preserve"> PAGEREF _Toc465590806 \h </w:instrText>
            </w:r>
            <w:r w:rsidR="00262882">
              <w:rPr>
                <w:noProof/>
                <w:webHidden/>
              </w:rPr>
            </w:r>
            <w:r w:rsidR="00262882">
              <w:rPr>
                <w:noProof/>
                <w:webHidden/>
              </w:rPr>
              <w:fldChar w:fldCharType="separate"/>
            </w:r>
            <w:r w:rsidR="006B7DC0">
              <w:rPr>
                <w:noProof/>
                <w:webHidden/>
              </w:rPr>
              <w:t>3</w:t>
            </w:r>
            <w:r w:rsidR="00262882">
              <w:rPr>
                <w:noProof/>
                <w:webHidden/>
              </w:rPr>
              <w:fldChar w:fldCharType="end"/>
            </w:r>
          </w:hyperlink>
        </w:p>
        <w:p w:rsidR="00262882" w:rsidRDefault="006B7DC0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65590807" w:history="1">
            <w:r w:rsidR="00262882" w:rsidRPr="00E2455D">
              <w:rPr>
                <w:rStyle w:val="Hyperlink"/>
                <w:noProof/>
              </w:rPr>
              <w:t>2</w:t>
            </w:r>
            <w:r w:rsidR="00262882">
              <w:rPr>
                <w:noProof/>
              </w:rPr>
              <w:tab/>
            </w:r>
            <w:r w:rsidR="00262882" w:rsidRPr="00E2455D">
              <w:rPr>
                <w:rStyle w:val="Hyperlink"/>
                <w:noProof/>
              </w:rPr>
              <w:t>Limitations</w:t>
            </w:r>
            <w:r w:rsidR="00262882">
              <w:rPr>
                <w:noProof/>
                <w:webHidden/>
              </w:rPr>
              <w:tab/>
            </w:r>
            <w:r w:rsidR="00262882">
              <w:rPr>
                <w:noProof/>
                <w:webHidden/>
              </w:rPr>
              <w:fldChar w:fldCharType="begin"/>
            </w:r>
            <w:r w:rsidR="00262882">
              <w:rPr>
                <w:noProof/>
                <w:webHidden/>
              </w:rPr>
              <w:instrText xml:space="preserve"> PAGEREF _Toc465590807 \h </w:instrText>
            </w:r>
            <w:r w:rsidR="00262882">
              <w:rPr>
                <w:noProof/>
                <w:webHidden/>
              </w:rPr>
            </w:r>
            <w:r w:rsidR="002628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262882">
              <w:rPr>
                <w:noProof/>
                <w:webHidden/>
              </w:rPr>
              <w:fldChar w:fldCharType="end"/>
            </w:r>
          </w:hyperlink>
        </w:p>
        <w:p w:rsidR="00262882" w:rsidRDefault="006B7DC0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65590808" w:history="1">
            <w:r w:rsidR="00262882" w:rsidRPr="00E2455D">
              <w:rPr>
                <w:rStyle w:val="Hyperlink"/>
                <w:noProof/>
              </w:rPr>
              <w:t>3</w:t>
            </w:r>
            <w:r w:rsidR="00262882">
              <w:rPr>
                <w:noProof/>
              </w:rPr>
              <w:tab/>
            </w:r>
            <w:r w:rsidR="00262882" w:rsidRPr="00E2455D">
              <w:rPr>
                <w:rStyle w:val="Hyperlink"/>
                <w:noProof/>
              </w:rPr>
              <w:t>Creating a League</w:t>
            </w:r>
            <w:r w:rsidR="00262882">
              <w:rPr>
                <w:noProof/>
                <w:webHidden/>
              </w:rPr>
              <w:tab/>
            </w:r>
            <w:r w:rsidR="00262882">
              <w:rPr>
                <w:noProof/>
                <w:webHidden/>
              </w:rPr>
              <w:fldChar w:fldCharType="begin"/>
            </w:r>
            <w:r w:rsidR="00262882">
              <w:rPr>
                <w:noProof/>
                <w:webHidden/>
              </w:rPr>
              <w:instrText xml:space="preserve"> PAGEREF _Toc465590808 \h </w:instrText>
            </w:r>
            <w:r w:rsidR="00262882">
              <w:rPr>
                <w:noProof/>
                <w:webHidden/>
              </w:rPr>
            </w:r>
            <w:r w:rsidR="002628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262882">
              <w:rPr>
                <w:noProof/>
                <w:webHidden/>
              </w:rPr>
              <w:fldChar w:fldCharType="end"/>
            </w:r>
          </w:hyperlink>
        </w:p>
        <w:p w:rsidR="00262882" w:rsidRDefault="006B7DC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65590809" w:history="1">
            <w:r w:rsidR="00262882" w:rsidRPr="00E2455D">
              <w:rPr>
                <w:rStyle w:val="Hyperlink"/>
                <w:noProof/>
              </w:rPr>
              <w:t>3.1</w:t>
            </w:r>
            <w:r w:rsidR="00262882">
              <w:rPr>
                <w:noProof/>
              </w:rPr>
              <w:tab/>
            </w:r>
            <w:r w:rsidR="00262882" w:rsidRPr="00E2455D">
              <w:rPr>
                <w:rStyle w:val="Hyperlink"/>
                <w:noProof/>
              </w:rPr>
              <w:t>Edit League Details</w:t>
            </w:r>
            <w:r w:rsidR="00262882">
              <w:rPr>
                <w:noProof/>
                <w:webHidden/>
              </w:rPr>
              <w:tab/>
            </w:r>
            <w:r w:rsidR="00262882">
              <w:rPr>
                <w:noProof/>
                <w:webHidden/>
              </w:rPr>
              <w:fldChar w:fldCharType="begin"/>
            </w:r>
            <w:r w:rsidR="00262882">
              <w:rPr>
                <w:noProof/>
                <w:webHidden/>
              </w:rPr>
              <w:instrText xml:space="preserve"> PAGEREF _Toc465590809 \h </w:instrText>
            </w:r>
            <w:r w:rsidR="00262882">
              <w:rPr>
                <w:noProof/>
                <w:webHidden/>
              </w:rPr>
            </w:r>
            <w:r w:rsidR="002628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262882">
              <w:rPr>
                <w:noProof/>
                <w:webHidden/>
              </w:rPr>
              <w:fldChar w:fldCharType="end"/>
            </w:r>
          </w:hyperlink>
        </w:p>
        <w:p w:rsidR="00262882" w:rsidRDefault="006B7DC0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65590810" w:history="1">
            <w:r w:rsidR="00262882" w:rsidRPr="00E2455D">
              <w:rPr>
                <w:rStyle w:val="Hyperlink"/>
                <w:noProof/>
              </w:rPr>
              <w:t>4</w:t>
            </w:r>
            <w:r w:rsidR="00262882">
              <w:rPr>
                <w:noProof/>
              </w:rPr>
              <w:tab/>
            </w:r>
            <w:r w:rsidR="00262882" w:rsidRPr="00E2455D">
              <w:rPr>
                <w:rStyle w:val="Hyperlink"/>
                <w:noProof/>
              </w:rPr>
              <w:t>Creating Teams</w:t>
            </w:r>
            <w:r w:rsidR="00262882">
              <w:rPr>
                <w:noProof/>
                <w:webHidden/>
              </w:rPr>
              <w:tab/>
            </w:r>
            <w:r w:rsidR="00262882">
              <w:rPr>
                <w:noProof/>
                <w:webHidden/>
              </w:rPr>
              <w:fldChar w:fldCharType="begin"/>
            </w:r>
            <w:r w:rsidR="00262882">
              <w:rPr>
                <w:noProof/>
                <w:webHidden/>
              </w:rPr>
              <w:instrText xml:space="preserve"> PAGEREF _Toc465590810 \h </w:instrText>
            </w:r>
            <w:r w:rsidR="00262882">
              <w:rPr>
                <w:noProof/>
                <w:webHidden/>
              </w:rPr>
            </w:r>
            <w:r w:rsidR="002628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262882">
              <w:rPr>
                <w:noProof/>
                <w:webHidden/>
              </w:rPr>
              <w:fldChar w:fldCharType="end"/>
            </w:r>
          </w:hyperlink>
        </w:p>
        <w:p w:rsidR="00262882" w:rsidRDefault="006B7DC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65590811" w:history="1">
            <w:r w:rsidR="00262882" w:rsidRPr="00E2455D">
              <w:rPr>
                <w:rStyle w:val="Hyperlink"/>
                <w:noProof/>
              </w:rPr>
              <w:t>4.1</w:t>
            </w:r>
            <w:r w:rsidR="00262882">
              <w:rPr>
                <w:noProof/>
              </w:rPr>
              <w:tab/>
            </w:r>
            <w:r w:rsidR="00262882" w:rsidRPr="00E2455D">
              <w:rPr>
                <w:rStyle w:val="Hyperlink"/>
                <w:noProof/>
              </w:rPr>
              <w:t>Edit Team Details</w:t>
            </w:r>
            <w:r w:rsidR="00262882">
              <w:rPr>
                <w:noProof/>
                <w:webHidden/>
              </w:rPr>
              <w:tab/>
            </w:r>
            <w:r w:rsidR="00262882">
              <w:rPr>
                <w:noProof/>
                <w:webHidden/>
              </w:rPr>
              <w:fldChar w:fldCharType="begin"/>
            </w:r>
            <w:r w:rsidR="00262882">
              <w:rPr>
                <w:noProof/>
                <w:webHidden/>
              </w:rPr>
              <w:instrText xml:space="preserve"> PAGEREF _Toc465590811 \h </w:instrText>
            </w:r>
            <w:r w:rsidR="00262882">
              <w:rPr>
                <w:noProof/>
                <w:webHidden/>
              </w:rPr>
            </w:r>
            <w:r w:rsidR="002628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262882">
              <w:rPr>
                <w:noProof/>
                <w:webHidden/>
              </w:rPr>
              <w:fldChar w:fldCharType="end"/>
            </w:r>
          </w:hyperlink>
        </w:p>
        <w:p w:rsidR="00262882" w:rsidRDefault="006B7DC0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65590812" w:history="1">
            <w:r w:rsidR="00262882" w:rsidRPr="00E2455D">
              <w:rPr>
                <w:rStyle w:val="Hyperlink"/>
                <w:noProof/>
              </w:rPr>
              <w:t>5</w:t>
            </w:r>
            <w:r w:rsidR="00262882">
              <w:rPr>
                <w:noProof/>
              </w:rPr>
              <w:tab/>
            </w:r>
            <w:r w:rsidR="00262882" w:rsidRPr="00E2455D">
              <w:rPr>
                <w:rStyle w:val="Hyperlink"/>
                <w:noProof/>
              </w:rPr>
              <w:t>Creating a Fixture</w:t>
            </w:r>
            <w:r w:rsidR="00262882">
              <w:rPr>
                <w:noProof/>
                <w:webHidden/>
              </w:rPr>
              <w:tab/>
            </w:r>
            <w:r w:rsidR="00262882">
              <w:rPr>
                <w:noProof/>
                <w:webHidden/>
              </w:rPr>
              <w:fldChar w:fldCharType="begin"/>
            </w:r>
            <w:r w:rsidR="00262882">
              <w:rPr>
                <w:noProof/>
                <w:webHidden/>
              </w:rPr>
              <w:instrText xml:space="preserve"> PAGEREF _Toc465590812 \h </w:instrText>
            </w:r>
            <w:r w:rsidR="00262882">
              <w:rPr>
                <w:noProof/>
                <w:webHidden/>
              </w:rPr>
            </w:r>
            <w:r w:rsidR="002628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262882">
              <w:rPr>
                <w:noProof/>
                <w:webHidden/>
              </w:rPr>
              <w:fldChar w:fldCharType="end"/>
            </w:r>
          </w:hyperlink>
        </w:p>
        <w:p w:rsidR="00262882" w:rsidRDefault="006B7DC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65590813" w:history="1">
            <w:r w:rsidR="00262882" w:rsidRPr="00E2455D">
              <w:rPr>
                <w:rStyle w:val="Hyperlink"/>
                <w:noProof/>
              </w:rPr>
              <w:t>5.1</w:t>
            </w:r>
            <w:r w:rsidR="00262882">
              <w:rPr>
                <w:noProof/>
              </w:rPr>
              <w:tab/>
            </w:r>
            <w:r w:rsidR="00262882" w:rsidRPr="00E2455D">
              <w:rPr>
                <w:rStyle w:val="Hyperlink"/>
                <w:noProof/>
              </w:rPr>
              <w:t>Edit Fixture Details</w:t>
            </w:r>
            <w:r w:rsidR="00262882">
              <w:rPr>
                <w:noProof/>
                <w:webHidden/>
              </w:rPr>
              <w:tab/>
            </w:r>
            <w:r w:rsidR="00262882">
              <w:rPr>
                <w:noProof/>
                <w:webHidden/>
              </w:rPr>
              <w:fldChar w:fldCharType="begin"/>
            </w:r>
            <w:r w:rsidR="00262882">
              <w:rPr>
                <w:noProof/>
                <w:webHidden/>
              </w:rPr>
              <w:instrText xml:space="preserve"> PAGEREF _Toc465590813 \h </w:instrText>
            </w:r>
            <w:r w:rsidR="00262882">
              <w:rPr>
                <w:noProof/>
                <w:webHidden/>
              </w:rPr>
            </w:r>
            <w:r w:rsidR="002628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262882">
              <w:rPr>
                <w:noProof/>
                <w:webHidden/>
              </w:rPr>
              <w:fldChar w:fldCharType="end"/>
            </w:r>
          </w:hyperlink>
        </w:p>
        <w:p w:rsidR="00262882" w:rsidRDefault="006B7DC0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65590814" w:history="1">
            <w:r w:rsidR="00262882" w:rsidRPr="00E2455D">
              <w:rPr>
                <w:rStyle w:val="Hyperlink"/>
                <w:noProof/>
              </w:rPr>
              <w:t>6</w:t>
            </w:r>
            <w:r w:rsidR="00262882">
              <w:rPr>
                <w:noProof/>
              </w:rPr>
              <w:tab/>
            </w:r>
            <w:r w:rsidR="00262882" w:rsidRPr="00E2455D">
              <w:rPr>
                <w:rStyle w:val="Hyperlink"/>
                <w:noProof/>
              </w:rPr>
              <w:t>Reserving Matches</w:t>
            </w:r>
            <w:r w:rsidR="00262882">
              <w:rPr>
                <w:noProof/>
                <w:webHidden/>
              </w:rPr>
              <w:tab/>
            </w:r>
            <w:r w:rsidR="00262882">
              <w:rPr>
                <w:noProof/>
                <w:webHidden/>
              </w:rPr>
              <w:fldChar w:fldCharType="begin"/>
            </w:r>
            <w:r w:rsidR="00262882">
              <w:rPr>
                <w:noProof/>
                <w:webHidden/>
              </w:rPr>
              <w:instrText xml:space="preserve"> PAGEREF _Toc465590814 \h </w:instrText>
            </w:r>
            <w:r w:rsidR="00262882">
              <w:rPr>
                <w:noProof/>
                <w:webHidden/>
              </w:rPr>
            </w:r>
            <w:r w:rsidR="002628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262882">
              <w:rPr>
                <w:noProof/>
                <w:webHidden/>
              </w:rPr>
              <w:fldChar w:fldCharType="end"/>
            </w:r>
          </w:hyperlink>
        </w:p>
        <w:p w:rsidR="00262882" w:rsidRDefault="006B7DC0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65590815" w:history="1">
            <w:r w:rsidR="00262882" w:rsidRPr="00E2455D">
              <w:rPr>
                <w:rStyle w:val="Hyperlink"/>
                <w:noProof/>
              </w:rPr>
              <w:t>7</w:t>
            </w:r>
            <w:r w:rsidR="00262882">
              <w:rPr>
                <w:noProof/>
              </w:rPr>
              <w:tab/>
            </w:r>
            <w:r w:rsidR="00262882" w:rsidRPr="00E2455D">
              <w:rPr>
                <w:rStyle w:val="Hyperlink"/>
                <w:noProof/>
              </w:rPr>
              <w:t>Generating a Fixture</w:t>
            </w:r>
            <w:r w:rsidR="00262882">
              <w:rPr>
                <w:noProof/>
                <w:webHidden/>
              </w:rPr>
              <w:tab/>
            </w:r>
            <w:r w:rsidR="00262882">
              <w:rPr>
                <w:noProof/>
                <w:webHidden/>
              </w:rPr>
              <w:fldChar w:fldCharType="begin"/>
            </w:r>
            <w:r w:rsidR="00262882">
              <w:rPr>
                <w:noProof/>
                <w:webHidden/>
              </w:rPr>
              <w:instrText xml:space="preserve"> PAGEREF _Toc465590815 \h </w:instrText>
            </w:r>
            <w:r w:rsidR="00262882">
              <w:rPr>
                <w:noProof/>
                <w:webHidden/>
              </w:rPr>
            </w:r>
            <w:r w:rsidR="002628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262882">
              <w:rPr>
                <w:noProof/>
                <w:webHidden/>
              </w:rPr>
              <w:fldChar w:fldCharType="end"/>
            </w:r>
          </w:hyperlink>
        </w:p>
        <w:p w:rsidR="00262882" w:rsidRDefault="006B7DC0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65590816" w:history="1">
            <w:r w:rsidR="00262882" w:rsidRPr="00E2455D">
              <w:rPr>
                <w:rStyle w:val="Hyperlink"/>
                <w:noProof/>
              </w:rPr>
              <w:t>8</w:t>
            </w:r>
            <w:r w:rsidR="00262882">
              <w:rPr>
                <w:noProof/>
              </w:rPr>
              <w:tab/>
            </w:r>
            <w:r w:rsidR="00262882" w:rsidRPr="00E2455D">
              <w:rPr>
                <w:rStyle w:val="Hyperlink"/>
                <w:noProof/>
              </w:rPr>
              <w:t>Reviewing a Fixture</w:t>
            </w:r>
            <w:r w:rsidR="00262882">
              <w:rPr>
                <w:noProof/>
                <w:webHidden/>
              </w:rPr>
              <w:tab/>
            </w:r>
            <w:r w:rsidR="00262882">
              <w:rPr>
                <w:noProof/>
                <w:webHidden/>
              </w:rPr>
              <w:fldChar w:fldCharType="begin"/>
            </w:r>
            <w:r w:rsidR="00262882">
              <w:rPr>
                <w:noProof/>
                <w:webHidden/>
              </w:rPr>
              <w:instrText xml:space="preserve"> PAGEREF _Toc465590816 \h </w:instrText>
            </w:r>
            <w:r w:rsidR="00262882">
              <w:rPr>
                <w:noProof/>
                <w:webHidden/>
              </w:rPr>
            </w:r>
            <w:r w:rsidR="002628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262882">
              <w:rPr>
                <w:noProof/>
                <w:webHidden/>
              </w:rPr>
              <w:fldChar w:fldCharType="end"/>
            </w:r>
          </w:hyperlink>
        </w:p>
        <w:p w:rsidR="00262882" w:rsidRDefault="006B7DC0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65590817" w:history="1">
            <w:r w:rsidR="00262882" w:rsidRPr="00E2455D">
              <w:rPr>
                <w:rStyle w:val="Hyperlink"/>
                <w:noProof/>
              </w:rPr>
              <w:t>9</w:t>
            </w:r>
            <w:r w:rsidR="00262882">
              <w:rPr>
                <w:noProof/>
              </w:rPr>
              <w:tab/>
            </w:r>
            <w:r w:rsidR="00262882" w:rsidRPr="00E2455D">
              <w:rPr>
                <w:rStyle w:val="Hyperlink"/>
                <w:noProof/>
              </w:rPr>
              <w:t>Editing a Fixture</w:t>
            </w:r>
            <w:r w:rsidR="00262882">
              <w:rPr>
                <w:noProof/>
                <w:webHidden/>
              </w:rPr>
              <w:tab/>
            </w:r>
            <w:r w:rsidR="00262882">
              <w:rPr>
                <w:noProof/>
                <w:webHidden/>
              </w:rPr>
              <w:fldChar w:fldCharType="begin"/>
            </w:r>
            <w:r w:rsidR="00262882">
              <w:rPr>
                <w:noProof/>
                <w:webHidden/>
              </w:rPr>
              <w:instrText xml:space="preserve"> PAGEREF _Toc465590817 \h </w:instrText>
            </w:r>
            <w:r w:rsidR="00262882">
              <w:rPr>
                <w:noProof/>
                <w:webHidden/>
              </w:rPr>
            </w:r>
            <w:r w:rsidR="002628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262882">
              <w:rPr>
                <w:noProof/>
                <w:webHidden/>
              </w:rPr>
              <w:fldChar w:fldCharType="end"/>
            </w:r>
          </w:hyperlink>
        </w:p>
        <w:p w:rsidR="00262882" w:rsidRDefault="006B7DC0">
          <w:pPr>
            <w:pStyle w:val="TOC1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465590818" w:history="1">
            <w:r w:rsidR="00262882" w:rsidRPr="00E2455D">
              <w:rPr>
                <w:rStyle w:val="Hyperlink"/>
                <w:noProof/>
              </w:rPr>
              <w:t>10</w:t>
            </w:r>
            <w:r w:rsidR="00262882">
              <w:rPr>
                <w:noProof/>
              </w:rPr>
              <w:tab/>
            </w:r>
            <w:r w:rsidR="00262882" w:rsidRPr="00E2455D">
              <w:rPr>
                <w:rStyle w:val="Hyperlink"/>
                <w:noProof/>
              </w:rPr>
              <w:t>Saving a Fixture</w:t>
            </w:r>
            <w:r w:rsidR="00262882">
              <w:rPr>
                <w:noProof/>
                <w:webHidden/>
              </w:rPr>
              <w:tab/>
            </w:r>
            <w:r w:rsidR="00262882">
              <w:rPr>
                <w:noProof/>
                <w:webHidden/>
              </w:rPr>
              <w:fldChar w:fldCharType="begin"/>
            </w:r>
            <w:r w:rsidR="00262882">
              <w:rPr>
                <w:noProof/>
                <w:webHidden/>
              </w:rPr>
              <w:instrText xml:space="preserve"> PAGEREF _Toc465590818 \h </w:instrText>
            </w:r>
            <w:r w:rsidR="00262882">
              <w:rPr>
                <w:noProof/>
                <w:webHidden/>
              </w:rPr>
            </w:r>
            <w:r w:rsidR="002628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262882">
              <w:rPr>
                <w:noProof/>
                <w:webHidden/>
              </w:rPr>
              <w:fldChar w:fldCharType="end"/>
            </w:r>
          </w:hyperlink>
        </w:p>
        <w:p w:rsidR="00262882" w:rsidRDefault="006B7DC0">
          <w:pPr>
            <w:pStyle w:val="TOC1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465590819" w:history="1">
            <w:r w:rsidR="00262882" w:rsidRPr="00E2455D">
              <w:rPr>
                <w:rStyle w:val="Hyperlink"/>
                <w:noProof/>
              </w:rPr>
              <w:t>11</w:t>
            </w:r>
            <w:r w:rsidR="00262882">
              <w:rPr>
                <w:noProof/>
              </w:rPr>
              <w:tab/>
            </w:r>
            <w:r w:rsidR="00262882" w:rsidRPr="00E2455D">
              <w:rPr>
                <w:rStyle w:val="Hyperlink"/>
                <w:noProof/>
              </w:rPr>
              <w:t>Deleting a League</w:t>
            </w:r>
            <w:r w:rsidR="00262882">
              <w:rPr>
                <w:noProof/>
                <w:webHidden/>
              </w:rPr>
              <w:tab/>
            </w:r>
            <w:r w:rsidR="00262882">
              <w:rPr>
                <w:noProof/>
                <w:webHidden/>
              </w:rPr>
              <w:fldChar w:fldCharType="begin"/>
            </w:r>
            <w:r w:rsidR="00262882">
              <w:rPr>
                <w:noProof/>
                <w:webHidden/>
              </w:rPr>
              <w:instrText xml:space="preserve"> PAGEREF _Toc465590819 \h </w:instrText>
            </w:r>
            <w:r w:rsidR="00262882">
              <w:rPr>
                <w:noProof/>
                <w:webHidden/>
              </w:rPr>
            </w:r>
            <w:r w:rsidR="002628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262882">
              <w:rPr>
                <w:noProof/>
                <w:webHidden/>
              </w:rPr>
              <w:fldChar w:fldCharType="end"/>
            </w:r>
          </w:hyperlink>
        </w:p>
        <w:p w:rsidR="00262882" w:rsidRDefault="006B7DC0">
          <w:pPr>
            <w:pStyle w:val="TOC1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465590820" w:history="1">
            <w:r w:rsidR="00262882" w:rsidRPr="00E2455D">
              <w:rPr>
                <w:rStyle w:val="Hyperlink"/>
                <w:noProof/>
              </w:rPr>
              <w:t>12</w:t>
            </w:r>
            <w:r w:rsidR="00262882">
              <w:rPr>
                <w:noProof/>
              </w:rPr>
              <w:tab/>
            </w:r>
            <w:r w:rsidR="00262882" w:rsidRPr="00E2455D">
              <w:rPr>
                <w:rStyle w:val="Hyperlink"/>
                <w:noProof/>
              </w:rPr>
              <w:t>Deleting a Fixture</w:t>
            </w:r>
            <w:r w:rsidR="00262882">
              <w:rPr>
                <w:noProof/>
                <w:webHidden/>
              </w:rPr>
              <w:tab/>
            </w:r>
            <w:r w:rsidR="00262882">
              <w:rPr>
                <w:noProof/>
                <w:webHidden/>
              </w:rPr>
              <w:fldChar w:fldCharType="begin"/>
            </w:r>
            <w:r w:rsidR="00262882">
              <w:rPr>
                <w:noProof/>
                <w:webHidden/>
              </w:rPr>
              <w:instrText xml:space="preserve"> PAGEREF _Toc465590820 \h </w:instrText>
            </w:r>
            <w:r w:rsidR="00262882">
              <w:rPr>
                <w:noProof/>
                <w:webHidden/>
              </w:rPr>
            </w:r>
            <w:r w:rsidR="002628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262882">
              <w:rPr>
                <w:noProof/>
                <w:webHidden/>
              </w:rPr>
              <w:fldChar w:fldCharType="end"/>
            </w:r>
          </w:hyperlink>
        </w:p>
        <w:p w:rsidR="00262882" w:rsidRDefault="006B7DC0">
          <w:pPr>
            <w:pStyle w:val="TOC1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465590821" w:history="1">
            <w:r w:rsidR="00262882" w:rsidRPr="00E2455D">
              <w:rPr>
                <w:rStyle w:val="Hyperlink"/>
                <w:noProof/>
              </w:rPr>
              <w:t>13</w:t>
            </w:r>
            <w:r w:rsidR="00262882">
              <w:rPr>
                <w:noProof/>
              </w:rPr>
              <w:tab/>
            </w:r>
            <w:r w:rsidR="00262882" w:rsidRPr="00E2455D">
              <w:rPr>
                <w:rStyle w:val="Hyperlink"/>
                <w:noProof/>
              </w:rPr>
              <w:t>Deleting a Team</w:t>
            </w:r>
            <w:r w:rsidR="00262882">
              <w:rPr>
                <w:noProof/>
                <w:webHidden/>
              </w:rPr>
              <w:tab/>
            </w:r>
            <w:r w:rsidR="00262882">
              <w:rPr>
                <w:noProof/>
                <w:webHidden/>
              </w:rPr>
              <w:fldChar w:fldCharType="begin"/>
            </w:r>
            <w:r w:rsidR="00262882">
              <w:rPr>
                <w:noProof/>
                <w:webHidden/>
              </w:rPr>
              <w:instrText xml:space="preserve"> PAGEREF _Toc465590821 \h </w:instrText>
            </w:r>
            <w:r w:rsidR="00262882">
              <w:rPr>
                <w:noProof/>
                <w:webHidden/>
              </w:rPr>
            </w:r>
            <w:r w:rsidR="002628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262882">
              <w:rPr>
                <w:noProof/>
                <w:webHidden/>
              </w:rPr>
              <w:fldChar w:fldCharType="end"/>
            </w:r>
          </w:hyperlink>
        </w:p>
        <w:p w:rsidR="00693D97" w:rsidRDefault="00693D97">
          <w:r>
            <w:rPr>
              <w:b/>
              <w:bCs/>
              <w:noProof/>
            </w:rPr>
            <w:fldChar w:fldCharType="end"/>
          </w:r>
        </w:p>
      </w:sdtContent>
    </w:sdt>
    <w:p w:rsidR="00693D97" w:rsidRPr="00602B3D" w:rsidRDefault="00693D97" w:rsidP="00A31CA9"/>
    <w:p w:rsidR="00A31CA9" w:rsidRPr="00602B3D" w:rsidRDefault="00A31CA9">
      <w:r w:rsidRPr="00602B3D">
        <w:br w:type="page"/>
      </w:r>
    </w:p>
    <w:p w:rsidR="00D16C0C" w:rsidRDefault="00400CFC" w:rsidP="006F51CF">
      <w:pPr>
        <w:pStyle w:val="Heading1"/>
      </w:pPr>
      <w:bookmarkStart w:id="1" w:name="_Toc465590806"/>
      <w:r>
        <w:lastRenderedPageBreak/>
        <w:t>Features</w:t>
      </w:r>
      <w:bookmarkEnd w:id="1"/>
    </w:p>
    <w:p w:rsidR="00400CFC" w:rsidRDefault="00400CFC" w:rsidP="00400CFC">
      <w:r>
        <w:t xml:space="preserve">SANFL Fixture </w:t>
      </w:r>
      <w:r w:rsidR="008F4CC5">
        <w:t>S</w:t>
      </w:r>
      <w:r>
        <w:t>oftware allows you to schedule matches for the upcoming season. The software</w:t>
      </w:r>
      <w:r w:rsidR="008F4CC5">
        <w:t>’s</w:t>
      </w:r>
      <w:r>
        <w:t xml:space="preserve"> </w:t>
      </w:r>
      <w:r w:rsidR="008F4CC5">
        <w:t>features are</w:t>
      </w:r>
      <w:r>
        <w:t>:</w:t>
      </w:r>
    </w:p>
    <w:p w:rsidR="00400CFC" w:rsidRDefault="00400CFC" w:rsidP="00400CFC">
      <w:pPr>
        <w:pStyle w:val="featurelist"/>
      </w:pPr>
      <w:r>
        <w:t>Even or odd number of teams. When odd number of teams, one team has a bye</w:t>
      </w:r>
      <w:r w:rsidR="00693D97">
        <w:t>.</w:t>
      </w:r>
    </w:p>
    <w:p w:rsidR="00400CFC" w:rsidRDefault="00400CFC" w:rsidP="00400CFC">
      <w:pPr>
        <w:pStyle w:val="featurelist"/>
      </w:pPr>
      <w:r>
        <w:t>Reserve matches. Reserve matches allow for scheduling traditional matches, grand final replays and club requests.</w:t>
      </w:r>
    </w:p>
    <w:p w:rsidR="00400CFC" w:rsidRDefault="00400CFC" w:rsidP="00400CFC">
      <w:pPr>
        <w:pStyle w:val="featurelist"/>
      </w:pPr>
      <w:r>
        <w:t>Limit the number of home or away games for each team. This allows scheduling for a team that doesn’t have a home ground.</w:t>
      </w:r>
    </w:p>
    <w:p w:rsidR="00400CFC" w:rsidRDefault="00400CFC" w:rsidP="00400CFC">
      <w:pPr>
        <w:pStyle w:val="featurelist"/>
      </w:pPr>
      <w:r>
        <w:t>Limit the number of consecutive home or away games. This allows for a fair fixture.</w:t>
      </w:r>
    </w:p>
    <w:p w:rsidR="00400CFC" w:rsidRDefault="00400CFC" w:rsidP="00400CFC">
      <w:pPr>
        <w:pStyle w:val="featurelist"/>
      </w:pPr>
      <w:r>
        <w:t>Fast generation of the fixture. A 10 team competition for 18 rounds takes approximately 20 minutes to create.</w:t>
      </w:r>
    </w:p>
    <w:p w:rsidR="008F4CC5" w:rsidRDefault="008F4CC5" w:rsidP="00400CFC">
      <w:pPr>
        <w:pStyle w:val="featurelist"/>
      </w:pPr>
      <w:r>
        <w:t>Fixtures are random. This allows for variation between seasons.</w:t>
      </w:r>
    </w:p>
    <w:p w:rsidR="00400CFC" w:rsidRDefault="00400CFC" w:rsidP="00400CFC">
      <w:pPr>
        <w:pStyle w:val="featurelist"/>
      </w:pPr>
      <w:r>
        <w:t>Unlimited leagues, teams and fixtures. Create and save as many fixtures as you want.</w:t>
      </w:r>
    </w:p>
    <w:p w:rsidR="008F4CC5" w:rsidRDefault="008F4CC5" w:rsidP="00400CFC">
      <w:pPr>
        <w:pStyle w:val="featurelist"/>
      </w:pPr>
      <w:r>
        <w:t>Save the fixture to a spreadsheet which can be opened in other applications.</w:t>
      </w:r>
      <w:r w:rsidR="00CC5A47">
        <w:t xml:space="preserve"> Supports round view and teams view.</w:t>
      </w:r>
    </w:p>
    <w:p w:rsidR="008F4CC5" w:rsidRDefault="008F4CC5" w:rsidP="00400CFC">
      <w:pPr>
        <w:pStyle w:val="featurelist"/>
      </w:pPr>
      <w:r>
        <w:t>Easy to use interface.</w:t>
      </w:r>
    </w:p>
    <w:p w:rsidR="008F4CC5" w:rsidRDefault="008F4CC5" w:rsidP="008F4CC5">
      <w:pPr>
        <w:pStyle w:val="Heading1"/>
      </w:pPr>
      <w:bookmarkStart w:id="2" w:name="_Toc465590807"/>
      <w:r>
        <w:t>Limitations</w:t>
      </w:r>
      <w:bookmarkEnd w:id="2"/>
    </w:p>
    <w:p w:rsidR="008F4CC5" w:rsidRDefault="008F4CC5" w:rsidP="008F4CC5">
      <w:r>
        <w:t>SANFL Fixture Software’s limitations are:</w:t>
      </w:r>
    </w:p>
    <w:p w:rsidR="008F4CC5" w:rsidRDefault="008F4CC5" w:rsidP="008F4CC5">
      <w:pPr>
        <w:pStyle w:val="featurelist"/>
      </w:pPr>
      <w:r>
        <w:t xml:space="preserve">Spread byes are not supported. You cannot add a bye for two teams. </w:t>
      </w:r>
      <w:r w:rsidR="00693D97">
        <w:t xml:space="preserve">The limitation means you cannot </w:t>
      </w:r>
      <w:r w:rsidR="007A7CFA">
        <w:t>stretch</w:t>
      </w:r>
      <w:r>
        <w:t xml:space="preserve"> the fixture across a greater number of weekends.</w:t>
      </w:r>
    </w:p>
    <w:p w:rsidR="008F4CC5" w:rsidRDefault="008F4CC5" w:rsidP="008F4CC5">
      <w:pPr>
        <w:pStyle w:val="featurelist"/>
      </w:pPr>
      <w:r>
        <w:t>Split rounds are not supported. You cannot split a round across two or more weekends.</w:t>
      </w:r>
    </w:p>
    <w:p w:rsidR="008F4CC5" w:rsidRDefault="008F4CC5" w:rsidP="008F4CC5">
      <w:pPr>
        <w:pStyle w:val="featurelist"/>
      </w:pPr>
      <w:r>
        <w:t>Sometimes the software cannot generate a fixture. This could be because of two reasons:</w:t>
      </w:r>
    </w:p>
    <w:p w:rsidR="008F4CC5" w:rsidRDefault="008F4CC5" w:rsidP="008F4CC5">
      <w:pPr>
        <w:pStyle w:val="featurelist"/>
        <w:numPr>
          <w:ilvl w:val="1"/>
          <w:numId w:val="10"/>
        </w:numPr>
      </w:pPr>
      <w:r>
        <w:t xml:space="preserve">The operation timed out. Try the generation again. </w:t>
      </w:r>
      <w:r w:rsidR="0064098D">
        <w:t xml:space="preserve">As the fixtures </w:t>
      </w:r>
      <w:r w:rsidR="00CC5A47">
        <w:t>are randomised subject to the constraints</w:t>
      </w:r>
      <w:r w:rsidR="0064098D">
        <w:t>, subsequent generation may be successful.</w:t>
      </w:r>
    </w:p>
    <w:p w:rsidR="0064098D" w:rsidRDefault="0064098D" w:rsidP="008F4CC5">
      <w:pPr>
        <w:pStyle w:val="featurelist"/>
        <w:numPr>
          <w:ilvl w:val="1"/>
          <w:numId w:val="10"/>
        </w:numPr>
      </w:pPr>
      <w:r>
        <w:t xml:space="preserve">The constraints entered do not allow for a valid fixture. The software will not inform you if the constraints do not allow for </w:t>
      </w:r>
      <w:r w:rsidR="00E55666">
        <w:t xml:space="preserve">a </w:t>
      </w:r>
      <w:r>
        <w:t>valid fixture.</w:t>
      </w:r>
    </w:p>
    <w:p w:rsidR="00E55666" w:rsidRDefault="00E55666" w:rsidP="00E55666">
      <w:pPr>
        <w:pStyle w:val="featurelist"/>
      </w:pPr>
      <w:r>
        <w:t xml:space="preserve">Certain constraints result in an impossible fixture. The software informs you during fixture generation </w:t>
      </w:r>
      <w:r w:rsidR="00CC5A47">
        <w:t>of</w:t>
      </w:r>
      <w:r>
        <w:t xml:space="preserve"> the following:</w:t>
      </w:r>
    </w:p>
    <w:p w:rsidR="004673B5" w:rsidRDefault="00E55666" w:rsidP="00E55666">
      <w:pPr>
        <w:pStyle w:val="featurelist"/>
        <w:numPr>
          <w:ilvl w:val="1"/>
          <w:numId w:val="10"/>
        </w:numPr>
      </w:pPr>
      <w:r>
        <w:t xml:space="preserve">Reserve matches break </w:t>
      </w:r>
      <w:r w:rsidR="00B34FD9">
        <w:t>maximum home/away</w:t>
      </w:r>
      <w:r w:rsidR="004673B5">
        <w:t xml:space="preserve"> constraint.</w:t>
      </w:r>
    </w:p>
    <w:p w:rsidR="00B34FD9" w:rsidRDefault="004673B5" w:rsidP="00E55666">
      <w:pPr>
        <w:pStyle w:val="featurelist"/>
        <w:numPr>
          <w:ilvl w:val="1"/>
          <w:numId w:val="10"/>
        </w:numPr>
      </w:pPr>
      <w:r>
        <w:t>Reserve matches</w:t>
      </w:r>
      <w:r w:rsidR="00B34FD9">
        <w:t xml:space="preserve"> </w:t>
      </w:r>
      <w:r>
        <w:t>break</w:t>
      </w:r>
      <w:r w:rsidR="00B34FD9">
        <w:t xml:space="preserve"> consecutive home/away constraints.</w:t>
      </w:r>
    </w:p>
    <w:p w:rsidR="00B34FD9" w:rsidRDefault="00B34FD9" w:rsidP="00E55666">
      <w:pPr>
        <w:pStyle w:val="featurelist"/>
        <w:numPr>
          <w:ilvl w:val="1"/>
          <w:numId w:val="10"/>
        </w:numPr>
      </w:pPr>
      <w:r>
        <w:t xml:space="preserve">Conflict between maximum home/away and consecutive home/away constraints. </w:t>
      </w:r>
      <w:r w:rsidR="00E55666">
        <w:t>For example, if you set maximum home games as 0, but set maximum consecutive away games as 2, you will be informed of this conflict.</w:t>
      </w:r>
    </w:p>
    <w:p w:rsidR="00E55666" w:rsidRDefault="00B018AA" w:rsidP="00B018AA">
      <w:pPr>
        <w:pStyle w:val="featurelist"/>
        <w:numPr>
          <w:ilvl w:val="1"/>
          <w:numId w:val="10"/>
        </w:numPr>
      </w:pPr>
      <w:r w:rsidRPr="00B018AA">
        <w:lastRenderedPageBreak/>
        <w:t>You will not be informed for all other constraints resulting in an impossible fixture</w:t>
      </w:r>
      <w:r>
        <w:t>. The software will inform you a solution cannot be found</w:t>
      </w:r>
      <w:r w:rsidR="007A7CFA">
        <w:t>,</w:t>
      </w:r>
      <w:r>
        <w:t xml:space="preserve"> but will not state why</w:t>
      </w:r>
      <w:r w:rsidR="00B34FD9">
        <w:t xml:space="preserve">. </w:t>
      </w:r>
      <w:r>
        <w:t xml:space="preserve">An example of an illegal combination is </w:t>
      </w:r>
      <w:r w:rsidR="00E55666">
        <w:t xml:space="preserve">if you set all teams to </w:t>
      </w:r>
      <w:r w:rsidR="00B34FD9">
        <w:t xml:space="preserve">0 </w:t>
      </w:r>
      <w:r w:rsidR="00E55666">
        <w:t>maximum home games.</w:t>
      </w:r>
    </w:p>
    <w:p w:rsidR="00CC5A47" w:rsidRDefault="00CC5A47" w:rsidP="0064098D">
      <w:pPr>
        <w:pStyle w:val="featurelist"/>
      </w:pPr>
      <w:r>
        <w:t>The software does not inform you of illegal constraints when entering the constraint, only when generating the fixture.</w:t>
      </w:r>
    </w:p>
    <w:p w:rsidR="0064098D" w:rsidRDefault="0064098D" w:rsidP="0064098D">
      <w:pPr>
        <w:pStyle w:val="featurelist"/>
      </w:pPr>
      <w:r>
        <w:t>After generating a fixture, you may manually edit the fixture. The manual edits may be made without restriction – the software will not inform you of an invalid fixture.</w:t>
      </w:r>
    </w:p>
    <w:p w:rsidR="00811E78" w:rsidRPr="008F4CC5" w:rsidRDefault="00F273BE" w:rsidP="0064098D">
      <w:pPr>
        <w:pStyle w:val="featurelist"/>
      </w:pPr>
      <w:r>
        <w:t>Edits may be reverted, but y</w:t>
      </w:r>
      <w:r w:rsidR="00811E78">
        <w:t>ou cannot undo</w:t>
      </w:r>
      <w:r>
        <w:t xml:space="preserve"> other tasks such as adding and deleting.</w:t>
      </w:r>
    </w:p>
    <w:p w:rsidR="00A31CA9" w:rsidRPr="00602B3D" w:rsidRDefault="006F51CF" w:rsidP="006F51CF">
      <w:pPr>
        <w:pStyle w:val="Heading1"/>
      </w:pPr>
      <w:bookmarkStart w:id="3" w:name="_Toc465590808"/>
      <w:r w:rsidRPr="00602B3D">
        <w:t>Creating a League</w:t>
      </w:r>
      <w:bookmarkEnd w:id="3"/>
    </w:p>
    <w:p w:rsidR="006F51CF" w:rsidRPr="00602B3D" w:rsidRDefault="00A36C89" w:rsidP="006F51CF">
      <w:pPr>
        <w:pStyle w:val="Step"/>
        <w:rPr>
          <w:lang w:val="en-AU"/>
        </w:rPr>
      </w:pPr>
      <w:r>
        <w:rPr>
          <w:noProof/>
          <w:lang w:val="en-AU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14B7D0E0" wp14:editId="6AD4DE70">
                <wp:simplePos x="0" y="0"/>
                <wp:positionH relativeFrom="column">
                  <wp:posOffset>1562519</wp:posOffset>
                </wp:positionH>
                <wp:positionV relativeFrom="paragraph">
                  <wp:posOffset>239472</wp:posOffset>
                </wp:positionV>
                <wp:extent cx="306070" cy="220980"/>
                <wp:effectExtent l="0" t="0" r="17780" b="2667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070" cy="220980"/>
                          <a:chOff x="0" y="0"/>
                          <a:chExt cx="306070" cy="220980"/>
                        </a:xfrm>
                      </wpg:grpSpPr>
                      <wps:wsp>
                        <wps:cNvPr id="10" name="Rounded Rectangle 10"/>
                        <wps:cNvSpPr/>
                        <wps:spPr>
                          <a:xfrm>
                            <a:off x="0" y="0"/>
                            <a:ext cx="306070" cy="2209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7CFA" w:rsidRPr="003422D9" w:rsidRDefault="007A7CFA" w:rsidP="00A36C8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5459" y="55266"/>
                            <a:ext cx="132080" cy="110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4B7D0E0" id="Group 12" o:spid="_x0000_s1026" style="position:absolute;left:0;text-align:left;margin-left:123.05pt;margin-top:18.85pt;width:24.1pt;height:17.4pt;z-index:251672576" coordsize="306070,2209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">
                <v:roundrect id="Rounded Rectangle 10" o:spid="_x0000_s1027" style="position:absolute;width:306070;height:2209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" fillcolor="white [3201]" strokecolor="black [3200]" strokeweight="1pt">
                  <v:stroke joinstyle="miter"/>
                  <v:textbox inset="0,0,0,0">
                    <w:txbxContent>
                      <w:p w:rsidR="007A7CFA" w:rsidRPr="003422D9" w:rsidRDefault="007A7CFA" w:rsidP="00A36C89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round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8" type="#_x0000_t75" style="position:absolute;left:95459;top:55266;width:132080;height:1104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">
                  <v:imagedata r:id="rId10" o:title=""/>
                  <v:path arrowok="t"/>
                </v:shape>
              </v:group>
            </w:pict>
          </mc:Fallback>
        </mc:AlternateContent>
      </w:r>
      <w:r w:rsidR="003422D9"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667051" wp14:editId="0BEF9032">
                <wp:simplePos x="0" y="0"/>
                <wp:positionH relativeFrom="column">
                  <wp:posOffset>813916</wp:posOffset>
                </wp:positionH>
                <wp:positionV relativeFrom="paragraph">
                  <wp:posOffset>-11737</wp:posOffset>
                </wp:positionV>
                <wp:extent cx="306070" cy="220980"/>
                <wp:effectExtent l="0" t="0" r="17780" b="2667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070" cy="220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7CFA" w:rsidRPr="003422D9" w:rsidRDefault="007A7CFA" w:rsidP="003422D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3667051" id="Rounded Rectangle 3" o:spid="_x0000_s1029" style="position:absolute;left:0;text-align:left;margin-left:64.1pt;margin-top:-.9pt;width:24.1pt;height:1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" fillcolor="white [3201]" strokecolor="black [3200]" strokeweight="1pt">
                <v:stroke joinstyle="miter"/>
                <v:textbox inset="0,0,0,0">
                  <w:txbxContent>
                    <w:p w:rsidR="007A7CFA" w:rsidRPr="003422D9" w:rsidRDefault="007A7CFA" w:rsidP="003422D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</w:p>
                  </w:txbxContent>
                </v:textbox>
              </v:roundrect>
            </w:pict>
          </mc:Fallback>
        </mc:AlternateContent>
      </w:r>
      <w:r w:rsidR="006F51CF" w:rsidRPr="00602B3D">
        <w:rPr>
          <w:lang w:val="en-AU"/>
        </w:rPr>
        <w:t xml:space="preserve">Select the </w:t>
      </w:r>
      <w:r w:rsidR="003422D9">
        <w:rPr>
          <w:lang w:val="en-AU"/>
        </w:rPr>
        <w:t xml:space="preserve">           </w:t>
      </w:r>
      <w:r w:rsidR="006F51CF" w:rsidRPr="00602B3D">
        <w:rPr>
          <w:lang w:val="en-AU"/>
        </w:rPr>
        <w:t>create league button.</w:t>
      </w:r>
    </w:p>
    <w:p w:rsidR="006F51CF" w:rsidRDefault="00A36C89" w:rsidP="006F51CF">
      <w:pPr>
        <w:pStyle w:val="Step"/>
        <w:rPr>
          <w:lang w:val="en-AU"/>
        </w:rPr>
      </w:pPr>
      <w:r>
        <w:rPr>
          <w:noProof/>
          <w:lang w:val="en-AU"/>
        </w:rPr>
        <mc:AlternateContent>
          <mc:Choice Requires="wps">
            <w:drawing>
              <wp:anchor distT="71755" distB="71755" distL="114300" distR="114300" simplePos="0" relativeHeight="251667456" behindDoc="0" locked="0" layoutInCell="1" allowOverlap="1" wp14:anchorId="007B8D8F" wp14:editId="1EF24DB1">
                <wp:simplePos x="0" y="0"/>
                <wp:positionH relativeFrom="margin">
                  <wp:posOffset>452120</wp:posOffset>
                </wp:positionH>
                <wp:positionV relativeFrom="paragraph">
                  <wp:posOffset>330835</wp:posOffset>
                </wp:positionV>
                <wp:extent cx="5269865" cy="396875"/>
                <wp:effectExtent l="0" t="0" r="6985" b="3175"/>
                <wp:wrapTopAndBottom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9865" cy="3968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7CFA" w:rsidRPr="00A36C89" w:rsidRDefault="007A7CFA" w:rsidP="00A36C89">
                            <w:pPr>
                              <w:pStyle w:val="Inf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This section is optional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7B8D8F" id="Rounded Rectangle 7" o:spid="_x0000_s1030" style="position:absolute;left:0;text-align:left;margin-left:35.6pt;margin-top:26.05pt;width:414.95pt;height:31.25pt;z-index:251667456;visibility:visible;mso-wrap-style:square;mso-width-percent:0;mso-height-percent:0;mso-wrap-distance-left:9pt;mso-wrap-distance-top:5.65pt;mso-wrap-distance-right:9pt;mso-wrap-distance-bottom:5.65pt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" fillcolor="#5b9bd5 [3204]" stroked="f">
                <v:fill opacity="32896f"/>
                <v:textbox inset="2mm,2mm,2mm,1mm">
                  <w:txbxContent>
                    <w:p w:rsidR="007A7CFA" w:rsidRPr="00A36C89" w:rsidRDefault="007A7CFA" w:rsidP="00A36C89">
                      <w:pPr>
                        <w:pStyle w:val="Info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This section is optional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>
        <w:rPr>
          <w:noProof/>
          <w:lang w:val="en-AU"/>
        </w:rPr>
        <w:drawing>
          <wp:anchor distT="0" distB="0" distL="114300" distR="114300" simplePos="0" relativeHeight="251668480" behindDoc="0" locked="0" layoutInCell="1" allowOverlap="1" wp14:anchorId="509B2F41" wp14:editId="6C70BF8B">
            <wp:simplePos x="0" y="0"/>
            <wp:positionH relativeFrom="column">
              <wp:posOffset>597786</wp:posOffset>
            </wp:positionH>
            <wp:positionV relativeFrom="paragraph">
              <wp:posOffset>430698</wp:posOffset>
            </wp:positionV>
            <wp:extent cx="180975" cy="228600"/>
            <wp:effectExtent l="0" t="0" r="952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ranc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51CF" w:rsidRPr="00602B3D">
        <w:rPr>
          <w:lang w:val="en-AU"/>
        </w:rPr>
        <w:t>Enter the league name</w:t>
      </w:r>
      <w:r>
        <w:rPr>
          <w:lang w:val="en-AU"/>
        </w:rPr>
        <w:t xml:space="preserve"> </w:t>
      </w:r>
      <w:r w:rsidR="006F51CF" w:rsidRPr="00602B3D">
        <w:rPr>
          <w:lang w:val="en-AU"/>
        </w:rPr>
        <w:t>.</w:t>
      </w:r>
      <w:r w:rsidRPr="00A36C89">
        <w:rPr>
          <w:noProof/>
          <w:lang w:val="en-AU"/>
        </w:rPr>
        <w:t xml:space="preserve"> </w:t>
      </w:r>
    </w:p>
    <w:p w:rsidR="00244E0D" w:rsidRDefault="00A36C89" w:rsidP="00A36C89">
      <w:pPr>
        <w:pStyle w:val="Heading2"/>
        <w:ind w:left="1290"/>
      </w:pPr>
      <w:bookmarkStart w:id="4" w:name="_Toc465590809"/>
      <w:r>
        <w:t>Edit League Details</w:t>
      </w:r>
      <w:bookmarkEnd w:id="4"/>
    </w:p>
    <w:p w:rsidR="00244E0D" w:rsidRDefault="009536C5" w:rsidP="00A36C89">
      <w:pPr>
        <w:pStyle w:val="Step"/>
        <w:ind w:left="1071"/>
        <w:rPr>
          <w:lang w:val="en-AU"/>
        </w:rPr>
      </w:pP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712172" wp14:editId="5B1CE642">
                <wp:simplePos x="0" y="0"/>
                <wp:positionH relativeFrom="margin">
                  <wp:posOffset>1073967</wp:posOffset>
                </wp:positionH>
                <wp:positionV relativeFrom="paragraph">
                  <wp:posOffset>241355</wp:posOffset>
                </wp:positionV>
                <wp:extent cx="793750" cy="220980"/>
                <wp:effectExtent l="0" t="0" r="25400" b="2667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220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7CFA" w:rsidRPr="003422D9" w:rsidRDefault="007A7CFA" w:rsidP="003422D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Edit League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C712172" id="Rounded Rectangle 4" o:spid="_x0000_s1031" style="position:absolute;left:0;text-align:left;margin-left:84.55pt;margin-top:19pt;width:62.5pt;height:17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" fillcolor="white [3201]" strokecolor="black [3200]" strokeweight="1pt">
                <v:stroke joinstyle="miter"/>
                <v:textbox inset="0,0,0,0">
                  <w:txbxContent>
                    <w:p w:rsidR="007A7CFA" w:rsidRPr="003422D9" w:rsidRDefault="007A7CFA" w:rsidP="003422D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Edit League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44E0D">
        <w:rPr>
          <w:lang w:val="en-AU"/>
        </w:rPr>
        <w:t>Select the league</w:t>
      </w:r>
      <w:r w:rsidR="00A36C89">
        <w:rPr>
          <w:lang w:val="en-AU"/>
        </w:rPr>
        <w:t>. The</w:t>
      </w:r>
      <w:r w:rsidR="00244E0D">
        <w:rPr>
          <w:lang w:val="en-AU"/>
        </w:rPr>
        <w:t xml:space="preserve"> league’</w:t>
      </w:r>
      <w:r w:rsidR="00A36C89">
        <w:rPr>
          <w:lang w:val="en-AU"/>
        </w:rPr>
        <w:t xml:space="preserve">s details </w:t>
      </w:r>
      <w:r w:rsidR="00D16C0C">
        <w:rPr>
          <w:lang w:val="en-AU"/>
        </w:rPr>
        <w:t>are</w:t>
      </w:r>
      <w:r w:rsidR="00A36C89">
        <w:rPr>
          <w:lang w:val="en-AU"/>
        </w:rPr>
        <w:t xml:space="preserve"> </w:t>
      </w:r>
      <w:r w:rsidR="00D16C0C">
        <w:rPr>
          <w:lang w:val="en-AU"/>
        </w:rPr>
        <w:t>shown</w:t>
      </w:r>
      <w:r w:rsidR="00A36C89">
        <w:rPr>
          <w:lang w:val="en-AU"/>
        </w:rPr>
        <w:t>.</w:t>
      </w:r>
    </w:p>
    <w:p w:rsidR="003422D9" w:rsidRDefault="003422D9" w:rsidP="00A36C89">
      <w:pPr>
        <w:pStyle w:val="Step"/>
        <w:ind w:left="1071"/>
        <w:rPr>
          <w:lang w:val="en-AU"/>
        </w:rPr>
      </w:pPr>
      <w:r>
        <w:rPr>
          <w:lang w:val="en-AU"/>
        </w:rPr>
        <w:t xml:space="preserve">Select </w:t>
      </w:r>
    </w:p>
    <w:p w:rsidR="00244E0D" w:rsidRDefault="008D3ED6" w:rsidP="00A36C89">
      <w:pPr>
        <w:pStyle w:val="Step"/>
        <w:ind w:left="1071"/>
        <w:rPr>
          <w:lang w:val="en-AU"/>
        </w:rPr>
      </w:pPr>
      <w:r>
        <w:rPr>
          <w:lang w:val="en-AU"/>
        </w:rPr>
        <w:t>E</w:t>
      </w:r>
      <w:r w:rsidR="00244E0D">
        <w:rPr>
          <w:lang w:val="en-AU"/>
        </w:rPr>
        <w:t xml:space="preserve">nter consecutive home </w:t>
      </w:r>
      <w:r w:rsidR="003422D9">
        <w:rPr>
          <w:lang w:val="en-AU"/>
        </w:rPr>
        <w:t xml:space="preserve">games </w:t>
      </w:r>
      <w:r w:rsidR="00265347">
        <w:rPr>
          <w:lang w:val="en-AU"/>
        </w:rPr>
        <w:t xml:space="preserve">(max). </w:t>
      </w:r>
      <w:r>
        <w:rPr>
          <w:lang w:val="en-AU"/>
        </w:rPr>
        <w:t xml:space="preserve">This is optional. </w:t>
      </w:r>
      <w:r w:rsidR="007A7CFA">
        <w:rPr>
          <w:lang w:val="en-AU"/>
        </w:rPr>
        <w:t>T</w:t>
      </w:r>
      <w:r w:rsidR="00265347">
        <w:rPr>
          <w:lang w:val="en-AU"/>
        </w:rPr>
        <w:t>he maximum number of home games a team can play in a row.</w:t>
      </w:r>
      <w:r w:rsidR="009536C5">
        <w:rPr>
          <w:lang w:val="en-AU"/>
        </w:rPr>
        <w:t xml:space="preserve"> Enter a number greater than 1.</w:t>
      </w:r>
    </w:p>
    <w:p w:rsidR="00265347" w:rsidRDefault="007A7CFA" w:rsidP="00A36C89">
      <w:pPr>
        <w:pStyle w:val="Step"/>
        <w:ind w:left="1071"/>
        <w:rPr>
          <w:lang w:val="en-AU"/>
        </w:rPr>
      </w:pPr>
      <w:r>
        <w:rPr>
          <w:noProof/>
          <w:lang w:val="en-AU"/>
        </w:rPr>
        <w:drawing>
          <wp:anchor distT="0" distB="0" distL="114300" distR="114300" simplePos="0" relativeHeight="251665408" behindDoc="0" locked="0" layoutInCell="1" allowOverlap="1" wp14:anchorId="7EBA55A1" wp14:editId="4D73F1A8">
            <wp:simplePos x="0" y="0"/>
            <wp:positionH relativeFrom="column">
              <wp:posOffset>819785</wp:posOffset>
            </wp:positionH>
            <wp:positionV relativeFrom="paragraph">
              <wp:posOffset>567746</wp:posOffset>
            </wp:positionV>
            <wp:extent cx="247650" cy="2476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fo-sig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/>
        </w:rPr>
        <mc:AlternateContent>
          <mc:Choice Requires="wps">
            <w:drawing>
              <wp:anchor distT="71755" distB="71755" distL="114300" distR="114300" simplePos="0" relativeHeight="251658240" behindDoc="0" locked="0" layoutInCell="1" allowOverlap="1" wp14:anchorId="740A90B8" wp14:editId="545EE91D">
                <wp:simplePos x="0" y="0"/>
                <wp:positionH relativeFrom="margin">
                  <wp:posOffset>673100</wp:posOffset>
                </wp:positionH>
                <wp:positionV relativeFrom="paragraph">
                  <wp:posOffset>461010</wp:posOffset>
                </wp:positionV>
                <wp:extent cx="5058410" cy="471805"/>
                <wp:effectExtent l="0" t="0" r="8890" b="4445"/>
                <wp:wrapTopAndBottom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8410" cy="47180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7CFA" w:rsidRPr="008D3ED6" w:rsidRDefault="007A7CFA" w:rsidP="00265347">
                            <w:pPr>
                              <w:pStyle w:val="Info"/>
                              <w:rPr>
                                <w:color w:val="000000" w:themeColor="text1"/>
                              </w:rPr>
                            </w:pPr>
                            <w:r w:rsidRPr="008D3ED6">
                              <w:rPr>
                                <w:color w:val="000000" w:themeColor="text1"/>
                              </w:rPr>
                              <w:t>The values entered become the default for all fixtures within this league</w:t>
                            </w:r>
                            <w:r>
                              <w:rPr>
                                <w:color w:val="000000" w:themeColor="text1"/>
                              </w:rPr>
                              <w:t>. Y</w:t>
                            </w:r>
                            <w:r w:rsidRPr="008D3ED6">
                              <w:rPr>
                                <w:color w:val="000000" w:themeColor="text1"/>
                              </w:rPr>
                              <w:t xml:space="preserve">ou can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also </w:t>
                            </w:r>
                            <w:r w:rsidR="00CC5A47">
                              <w:rPr>
                                <w:color w:val="000000" w:themeColor="text1"/>
                              </w:rPr>
                              <w:t>set</w:t>
                            </w:r>
                            <w:r w:rsidRPr="008D3ED6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each fixture individually.</w:t>
                            </w:r>
                            <w:r w:rsidRPr="00D32675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36000" rIns="72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0A90B8" id="Rounded Rectangle 1" o:spid="_x0000_s1032" style="position:absolute;left:0;text-align:left;margin-left:53pt;margin-top:36.3pt;width:398.3pt;height:37.15pt;z-index:251658240;visibility:visible;mso-wrap-style:square;mso-width-percent:0;mso-height-percent:0;mso-wrap-distance-left:9pt;mso-wrap-distance-top:5.65pt;mso-wrap-distance-right:9pt;mso-wrap-distance-bottom:5.65pt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" fillcolor="#5b9bd5 [3204]" stroked="f">
                <v:fill opacity="32896f"/>
                <v:textbox inset="2mm,1mm,2mm,1mm">
                  <w:txbxContent>
                    <w:p w:rsidR="007A7CFA" w:rsidRPr="008D3ED6" w:rsidRDefault="007A7CFA" w:rsidP="00265347">
                      <w:pPr>
                        <w:pStyle w:val="Info"/>
                        <w:rPr>
                          <w:color w:val="000000" w:themeColor="text1"/>
                        </w:rPr>
                      </w:pPr>
                      <w:r w:rsidRPr="008D3ED6">
                        <w:rPr>
                          <w:color w:val="000000" w:themeColor="text1"/>
                        </w:rPr>
                        <w:t>The values entered become the default for all fixtures within this league</w:t>
                      </w:r>
                      <w:r>
                        <w:rPr>
                          <w:color w:val="000000" w:themeColor="text1"/>
                        </w:rPr>
                        <w:t>. Y</w:t>
                      </w:r>
                      <w:r w:rsidRPr="008D3ED6">
                        <w:rPr>
                          <w:color w:val="000000" w:themeColor="text1"/>
                        </w:rPr>
                        <w:t xml:space="preserve">ou can </w:t>
                      </w:r>
                      <w:r>
                        <w:rPr>
                          <w:color w:val="000000" w:themeColor="text1"/>
                        </w:rPr>
                        <w:t xml:space="preserve">also </w:t>
                      </w:r>
                      <w:r w:rsidR="00CC5A47">
                        <w:rPr>
                          <w:color w:val="000000" w:themeColor="text1"/>
                        </w:rPr>
                        <w:t>set</w:t>
                      </w:r>
                      <w:r w:rsidRPr="008D3ED6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each fixture individually.</w:t>
                      </w:r>
                      <w:r w:rsidRPr="00D32675">
                        <w:rPr>
                          <w:noProof/>
                        </w:rPr>
                        <w:t xml:space="preserve"> 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E432A4"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821EA8E" wp14:editId="28302E71">
                <wp:simplePos x="0" y="0"/>
                <wp:positionH relativeFrom="margin">
                  <wp:posOffset>1110343</wp:posOffset>
                </wp:positionH>
                <wp:positionV relativeFrom="paragraph">
                  <wp:posOffset>993824</wp:posOffset>
                </wp:positionV>
                <wp:extent cx="934497" cy="220980"/>
                <wp:effectExtent l="0" t="0" r="18415" b="26670"/>
                <wp:wrapNone/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497" cy="220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7CFA" w:rsidRPr="00E432A4" w:rsidRDefault="007A7CFA" w:rsidP="00E432A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Save Changes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821EA8E" id="Rounded Rectangle 41" o:spid="_x0000_s1033" style="position:absolute;left:0;text-align:left;margin-left:87.45pt;margin-top:78.25pt;width:73.6pt;height:17.4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" fillcolor="white [3201]" strokecolor="black [3200]" strokeweight="1pt">
                <v:stroke joinstyle="miter"/>
                <v:textbox inset="0,0,0,0">
                  <w:txbxContent>
                    <w:p w:rsidR="007A7CFA" w:rsidRPr="00E432A4" w:rsidRDefault="007A7CFA" w:rsidP="00E432A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Save Changes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536C5">
        <w:rPr>
          <w:lang w:val="en-AU"/>
        </w:rPr>
        <w:t>E</w:t>
      </w:r>
      <w:r w:rsidR="00265347" w:rsidRPr="00265347">
        <w:rPr>
          <w:lang w:val="en-AU"/>
        </w:rPr>
        <w:t xml:space="preserve">nter consecutive </w:t>
      </w:r>
      <w:r w:rsidR="00265347">
        <w:rPr>
          <w:lang w:val="en-AU"/>
        </w:rPr>
        <w:t>away</w:t>
      </w:r>
      <w:r w:rsidR="00265347" w:rsidRPr="00265347">
        <w:rPr>
          <w:lang w:val="en-AU"/>
        </w:rPr>
        <w:t xml:space="preserve"> games (max). </w:t>
      </w:r>
      <w:r w:rsidR="008D3ED6">
        <w:rPr>
          <w:lang w:val="en-AU"/>
        </w:rPr>
        <w:t xml:space="preserve">This is optional. </w:t>
      </w:r>
      <w:r>
        <w:rPr>
          <w:lang w:val="en-AU"/>
        </w:rPr>
        <w:t>T</w:t>
      </w:r>
      <w:r w:rsidR="00265347" w:rsidRPr="00265347">
        <w:rPr>
          <w:lang w:val="en-AU"/>
        </w:rPr>
        <w:t xml:space="preserve">he maximum number of </w:t>
      </w:r>
      <w:r w:rsidR="00265347">
        <w:rPr>
          <w:lang w:val="en-AU"/>
        </w:rPr>
        <w:t>away</w:t>
      </w:r>
      <w:r w:rsidR="00265347" w:rsidRPr="00265347">
        <w:rPr>
          <w:lang w:val="en-AU"/>
        </w:rPr>
        <w:t xml:space="preserve"> games a team can play in a row.</w:t>
      </w:r>
      <w:r w:rsidR="009536C5">
        <w:rPr>
          <w:lang w:val="en-AU"/>
        </w:rPr>
        <w:t xml:space="preserve"> Enter a number greater than 1.</w:t>
      </w:r>
    </w:p>
    <w:p w:rsidR="00E432A4" w:rsidRPr="00265347" w:rsidRDefault="00E432A4" w:rsidP="00A36C89">
      <w:pPr>
        <w:pStyle w:val="Step"/>
        <w:ind w:left="1071"/>
        <w:rPr>
          <w:lang w:val="en-AU"/>
        </w:rPr>
      </w:pPr>
      <w:r>
        <w:rPr>
          <w:lang w:val="en-AU"/>
        </w:rPr>
        <w:t>Select</w:t>
      </w:r>
    </w:p>
    <w:p w:rsidR="0003697C" w:rsidRDefault="008D3ED6" w:rsidP="008D3ED6">
      <w:pPr>
        <w:pStyle w:val="Heading1"/>
      </w:pPr>
      <w:bookmarkStart w:id="5" w:name="_Toc465590810"/>
      <w:r>
        <w:t>Creating Teams</w:t>
      </w:r>
      <w:bookmarkEnd w:id="5"/>
    </w:p>
    <w:p w:rsidR="00602B3D" w:rsidRPr="000112D0" w:rsidRDefault="00210635" w:rsidP="000112D0">
      <w:pPr>
        <w:pStyle w:val="Step"/>
        <w:numPr>
          <w:ilvl w:val="0"/>
          <w:numId w:val="11"/>
        </w:numPr>
        <w:rPr>
          <w:lang w:val="en-AU"/>
        </w:rPr>
      </w:pP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726B42" wp14:editId="4F89A462">
                <wp:simplePos x="0" y="0"/>
                <wp:positionH relativeFrom="margin">
                  <wp:posOffset>1457011</wp:posOffset>
                </wp:positionH>
                <wp:positionV relativeFrom="paragraph">
                  <wp:posOffset>-11095</wp:posOffset>
                </wp:positionV>
                <wp:extent cx="502285" cy="220980"/>
                <wp:effectExtent l="0" t="0" r="12065" b="2667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285" cy="220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7CFA" w:rsidRPr="008D3ED6" w:rsidRDefault="007A7CFA" w:rsidP="008D3E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B726B42" id="Rounded Rectangle 5" o:spid="_x0000_s1034" style="position:absolute;left:0;text-align:left;margin-left:114.75pt;margin-top:-.85pt;width:39.55pt;height:17.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" fillcolor="white [3201]" strokecolor="black [3200]" strokeweight="1pt">
                <v:stroke joinstyle="miter"/>
                <v:textbox inset="0,0,0,0">
                  <w:txbxContent>
                    <w:p w:rsidR="007A7CFA" w:rsidRPr="008D3ED6" w:rsidRDefault="007A7CFA" w:rsidP="008D3ED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Teams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36C89">
        <w:rPr>
          <w:noProof/>
          <w:lang w:val="en-AU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6E742288" wp14:editId="785DC0ED">
                <wp:simplePos x="0" y="0"/>
                <wp:positionH relativeFrom="column">
                  <wp:posOffset>1477010</wp:posOffset>
                </wp:positionH>
                <wp:positionV relativeFrom="paragraph">
                  <wp:posOffset>233959</wp:posOffset>
                </wp:positionV>
                <wp:extent cx="306070" cy="220980"/>
                <wp:effectExtent l="0" t="0" r="17780" b="2667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070" cy="220980"/>
                          <a:chOff x="0" y="0"/>
                          <a:chExt cx="306070" cy="220980"/>
                        </a:xfrm>
                      </wpg:grpSpPr>
                      <wps:wsp>
                        <wps:cNvPr id="14" name="Rounded Rectangle 14"/>
                        <wps:cNvSpPr/>
                        <wps:spPr>
                          <a:xfrm>
                            <a:off x="0" y="0"/>
                            <a:ext cx="306070" cy="2209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7CFA" w:rsidRPr="003422D9" w:rsidRDefault="007A7CFA" w:rsidP="00A36C8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5459" y="55266"/>
                            <a:ext cx="132080" cy="110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E742288" id="Group 13" o:spid="_x0000_s1035" style="position:absolute;left:0;text-align:left;margin-left:116.3pt;margin-top:18.4pt;width:24.1pt;height:17.4pt;z-index:251674624" coordsize="306070,2209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">
                <v:roundrect id="Rounded Rectangle 14" o:spid="_x0000_s1036" style="position:absolute;width:306070;height:2209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" fillcolor="white [3201]" strokecolor="black [3200]" strokeweight="1pt">
                  <v:stroke joinstyle="miter"/>
                  <v:textbox inset="0,0,0,0">
                    <w:txbxContent>
                      <w:p w:rsidR="007A7CFA" w:rsidRPr="003422D9" w:rsidRDefault="007A7CFA" w:rsidP="00A36C89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roundrect>
                <v:shape id="Picture 15" o:spid="_x0000_s1037" type="#_x0000_t75" style="position:absolute;left:95459;top:55266;width:132080;height:1104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">
                  <v:imagedata r:id="rId10" o:title=""/>
                  <v:path arrowok="t"/>
                </v:shape>
              </v:group>
            </w:pict>
          </mc:Fallback>
        </mc:AlternateContent>
      </w:r>
      <w:r w:rsidR="008D3ED6" w:rsidRPr="000112D0">
        <w:rPr>
          <w:lang w:val="en-AU"/>
        </w:rPr>
        <w:t xml:space="preserve">With a league, select                  </w:t>
      </w:r>
    </w:p>
    <w:p w:rsidR="00A36C89" w:rsidRPr="00A36C89" w:rsidRDefault="00A36C89" w:rsidP="007A7CFA">
      <w:pPr>
        <w:pStyle w:val="Step"/>
        <w:rPr>
          <w:lang w:val="en-AU"/>
        </w:rPr>
      </w:pPr>
      <w:r w:rsidRPr="00A36C89">
        <w:rPr>
          <w:lang w:val="en-AU"/>
        </w:rPr>
        <w:t>Enter the team name</w:t>
      </w:r>
      <w:r>
        <w:rPr>
          <w:noProof/>
          <w:lang w:val="en-AU"/>
        </w:rPr>
        <mc:AlternateContent>
          <mc:Choice Requires="wps">
            <w:drawing>
              <wp:anchor distT="71755" distB="71755" distL="114300" distR="114300" simplePos="0" relativeHeight="251680768" behindDoc="0" locked="0" layoutInCell="1" allowOverlap="1" wp14:anchorId="3FBF3850" wp14:editId="25E0246A">
                <wp:simplePos x="0" y="0"/>
                <wp:positionH relativeFrom="margin">
                  <wp:posOffset>452120</wp:posOffset>
                </wp:positionH>
                <wp:positionV relativeFrom="paragraph">
                  <wp:posOffset>330835</wp:posOffset>
                </wp:positionV>
                <wp:extent cx="5269865" cy="396875"/>
                <wp:effectExtent l="0" t="0" r="6985" b="3175"/>
                <wp:wrapTopAndBottom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9865" cy="3968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7CFA" w:rsidRPr="00A36C89" w:rsidRDefault="007A7CFA" w:rsidP="00A36C89">
                            <w:pPr>
                              <w:pStyle w:val="Inf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This section is optional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BF3850" id="Rounded Rectangle 16" o:spid="_x0000_s1038" style="position:absolute;left:0;text-align:left;margin-left:35.6pt;margin-top:26.05pt;width:414.95pt;height:31.25pt;z-index:251680768;visibility:visible;mso-wrap-style:square;mso-width-percent:0;mso-height-percent:0;mso-wrap-distance-left:9pt;mso-wrap-distance-top:5.65pt;mso-wrap-distance-right:9pt;mso-wrap-distance-bottom:5.65pt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" fillcolor="#5b9bd5 [3204]" stroked="f">
                <v:fill opacity="32896f"/>
                <v:textbox inset="2mm,2mm,2mm,1mm">
                  <w:txbxContent>
                    <w:p w:rsidR="007A7CFA" w:rsidRPr="00A36C89" w:rsidRDefault="007A7CFA" w:rsidP="00A36C89">
                      <w:pPr>
                        <w:pStyle w:val="Info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This section is optional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>
        <w:rPr>
          <w:noProof/>
          <w:lang w:val="en-AU"/>
        </w:rPr>
        <w:drawing>
          <wp:anchor distT="0" distB="0" distL="114300" distR="114300" simplePos="0" relativeHeight="251681792" behindDoc="0" locked="0" layoutInCell="1" allowOverlap="1" wp14:anchorId="22E1B7B3" wp14:editId="4851028D">
            <wp:simplePos x="0" y="0"/>
            <wp:positionH relativeFrom="column">
              <wp:posOffset>597786</wp:posOffset>
            </wp:positionH>
            <wp:positionV relativeFrom="paragraph">
              <wp:posOffset>430698</wp:posOffset>
            </wp:positionV>
            <wp:extent cx="180975" cy="228600"/>
            <wp:effectExtent l="0" t="0" r="9525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ranc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6C89" w:rsidRDefault="00A36C89" w:rsidP="00A36C89">
      <w:pPr>
        <w:pStyle w:val="Heading2"/>
        <w:ind w:left="1290"/>
      </w:pPr>
      <w:bookmarkStart w:id="6" w:name="_Toc465590811"/>
      <w:r>
        <w:t xml:space="preserve">Edit </w:t>
      </w:r>
      <w:r w:rsidR="009536C5">
        <w:t>Team</w:t>
      </w:r>
      <w:r>
        <w:t xml:space="preserve"> Details</w:t>
      </w:r>
      <w:bookmarkEnd w:id="6"/>
    </w:p>
    <w:p w:rsidR="00A36C89" w:rsidRDefault="00A36C89" w:rsidP="00875BA6">
      <w:pPr>
        <w:pStyle w:val="Step"/>
        <w:ind w:left="1071"/>
        <w:rPr>
          <w:lang w:val="en-AU"/>
        </w:rPr>
      </w:pPr>
      <w:r>
        <w:rPr>
          <w:lang w:val="en-AU"/>
        </w:rPr>
        <w:t xml:space="preserve">Select the </w:t>
      </w:r>
      <w:r w:rsidR="009536C5">
        <w:rPr>
          <w:lang w:val="en-AU"/>
        </w:rPr>
        <w:t>team</w:t>
      </w:r>
      <w:r>
        <w:rPr>
          <w:lang w:val="en-AU"/>
        </w:rPr>
        <w:t xml:space="preserve">. The </w:t>
      </w:r>
      <w:r w:rsidR="009536C5">
        <w:rPr>
          <w:lang w:val="en-AU"/>
        </w:rPr>
        <w:t>team’s</w:t>
      </w:r>
      <w:r>
        <w:rPr>
          <w:lang w:val="en-AU"/>
        </w:rPr>
        <w:t xml:space="preserve"> details </w:t>
      </w:r>
      <w:r w:rsidR="009536C5">
        <w:rPr>
          <w:lang w:val="en-AU"/>
        </w:rPr>
        <w:t>are</w:t>
      </w:r>
      <w:r>
        <w:rPr>
          <w:lang w:val="en-AU"/>
        </w:rPr>
        <w:t xml:space="preserve"> </w:t>
      </w:r>
      <w:r w:rsidR="00D16C0C">
        <w:rPr>
          <w:lang w:val="en-AU"/>
        </w:rPr>
        <w:t>shown</w:t>
      </w:r>
      <w:r>
        <w:rPr>
          <w:lang w:val="en-AU"/>
        </w:rPr>
        <w:t>.</w:t>
      </w:r>
    </w:p>
    <w:p w:rsidR="00A36C89" w:rsidRDefault="00CC5A47" w:rsidP="00875BA6">
      <w:pPr>
        <w:pStyle w:val="Step"/>
        <w:ind w:left="1071"/>
        <w:rPr>
          <w:lang w:val="en-AU"/>
        </w:rPr>
      </w:pP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DBC1B9" wp14:editId="17A3C2A2">
                <wp:simplePos x="0" y="0"/>
                <wp:positionH relativeFrom="margin">
                  <wp:posOffset>1065125</wp:posOffset>
                </wp:positionH>
                <wp:positionV relativeFrom="paragraph">
                  <wp:posOffset>-16594</wp:posOffset>
                </wp:positionV>
                <wp:extent cx="793750" cy="220980"/>
                <wp:effectExtent l="0" t="0" r="25400" b="2667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220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7CFA" w:rsidRPr="003422D9" w:rsidRDefault="007A7CFA" w:rsidP="00A36C8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Edit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6DBC1B9" id="Rounded Rectangle 17" o:spid="_x0000_s1039" style="position:absolute;left:0;text-align:left;margin-left:83.85pt;margin-top:-1.3pt;width:62.5pt;height:17.4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" fillcolor="white [3201]" strokecolor="black [3200]" strokeweight="1pt">
                <v:stroke joinstyle="miter"/>
                <v:textbox inset="0,0,0,0">
                  <w:txbxContent>
                    <w:p w:rsidR="007A7CFA" w:rsidRPr="003422D9" w:rsidRDefault="007A7CFA" w:rsidP="00A36C8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Edit Team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36C89">
        <w:rPr>
          <w:lang w:val="en-AU"/>
        </w:rPr>
        <w:t>Select .</w:t>
      </w:r>
    </w:p>
    <w:p w:rsidR="009536C5" w:rsidRDefault="007A7CFA" w:rsidP="00875BA6">
      <w:pPr>
        <w:pStyle w:val="Step"/>
        <w:ind w:left="1071"/>
        <w:rPr>
          <w:lang w:val="en-AU"/>
        </w:rPr>
      </w:pPr>
      <w:r w:rsidRPr="009536C5">
        <w:rPr>
          <w:noProof/>
          <w:lang w:val="en-AU"/>
        </w:rPr>
        <w:lastRenderedPageBreak/>
        <w:drawing>
          <wp:anchor distT="0" distB="0" distL="114300" distR="114300" simplePos="0" relativeHeight="251684864" behindDoc="0" locked="0" layoutInCell="1" allowOverlap="1" wp14:anchorId="006E6DF6" wp14:editId="277D372F">
            <wp:simplePos x="0" y="0"/>
            <wp:positionH relativeFrom="column">
              <wp:posOffset>835667</wp:posOffset>
            </wp:positionH>
            <wp:positionV relativeFrom="paragraph">
              <wp:posOffset>796290</wp:posOffset>
            </wp:positionV>
            <wp:extent cx="247650" cy="24765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fo-sig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36C5">
        <w:rPr>
          <w:noProof/>
          <w:lang w:val="en-AU"/>
        </w:rPr>
        <mc:AlternateContent>
          <mc:Choice Requires="wps">
            <w:drawing>
              <wp:anchor distT="71755" distB="71755" distL="114300" distR="114300" simplePos="0" relativeHeight="251683840" behindDoc="0" locked="0" layoutInCell="1" allowOverlap="1" wp14:anchorId="09BABE20" wp14:editId="5C1C8B81">
                <wp:simplePos x="0" y="0"/>
                <wp:positionH relativeFrom="margin">
                  <wp:posOffset>692785</wp:posOffset>
                </wp:positionH>
                <wp:positionV relativeFrom="paragraph">
                  <wp:posOffset>690880</wp:posOffset>
                </wp:positionV>
                <wp:extent cx="5123815" cy="471805"/>
                <wp:effectExtent l="0" t="0" r="635" b="4445"/>
                <wp:wrapTopAndBottom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3815" cy="47180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7CFA" w:rsidRPr="00875BA6" w:rsidRDefault="007A7CFA" w:rsidP="009536C5">
                            <w:pPr>
                              <w:pStyle w:val="Inf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Enter a maximum home games of </w:t>
                            </w:r>
                            <w:r w:rsidRPr="007A7CFA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if the team plays all games away.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36000" rIns="72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BABE20" id="Rounded Rectangle 24" o:spid="_x0000_s1040" style="position:absolute;left:0;text-align:left;margin-left:54.55pt;margin-top:54.4pt;width:403.45pt;height:37.15pt;z-index:251683840;visibility:visible;mso-wrap-style:square;mso-width-percent:0;mso-height-percent:0;mso-wrap-distance-left:9pt;mso-wrap-distance-top:5.65pt;mso-wrap-distance-right:9pt;mso-wrap-distance-bottom:5.65pt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" fillcolor="#5b9bd5 [3204]" stroked="f">
                <v:fill opacity="32896f"/>
                <v:textbox inset="2mm,1mm,2mm,1mm">
                  <w:txbxContent>
                    <w:p w:rsidR="007A7CFA" w:rsidRPr="00875BA6" w:rsidRDefault="007A7CFA" w:rsidP="009536C5">
                      <w:pPr>
                        <w:pStyle w:val="Info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Enter a maximum home games of </w:t>
                      </w:r>
                      <w:r w:rsidRPr="007A7CFA">
                        <w:rPr>
                          <w:b/>
                          <w:color w:val="000000" w:themeColor="text1"/>
                          <w:lang w:val="en-US"/>
                        </w:rPr>
                        <w:t>0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 if the team plays all games away.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9536C5">
        <w:rPr>
          <w:lang w:val="en-AU"/>
        </w:rPr>
        <w:t xml:space="preserve">Enter the minimum or maximum home games. </w:t>
      </w:r>
      <w:r>
        <w:rPr>
          <w:lang w:val="en-AU"/>
        </w:rPr>
        <w:t>T</w:t>
      </w:r>
      <w:r w:rsidR="009536C5">
        <w:rPr>
          <w:lang w:val="en-AU"/>
        </w:rPr>
        <w:t xml:space="preserve">he minimum or maximum number of home games this team can play for the whole </w:t>
      </w:r>
      <w:r w:rsidR="00CC5A47">
        <w:rPr>
          <w:lang w:val="en-AU"/>
        </w:rPr>
        <w:t>fixture</w:t>
      </w:r>
      <w:r w:rsidR="009536C5">
        <w:rPr>
          <w:lang w:val="en-AU"/>
        </w:rPr>
        <w:t>. You may enter values for either, both or none. Enter numbers equal or greater than 0.</w:t>
      </w:r>
    </w:p>
    <w:p w:rsidR="009536C5" w:rsidRDefault="009536C5" w:rsidP="00875BA6">
      <w:pPr>
        <w:pStyle w:val="Step"/>
        <w:ind w:left="1071"/>
      </w:pPr>
      <w:r>
        <w:t xml:space="preserve">Enter the minimum or maximum away games. </w:t>
      </w:r>
      <w:r w:rsidR="007A7CFA">
        <w:t>T</w:t>
      </w:r>
      <w:r>
        <w:t xml:space="preserve">he minimum or maximum number of away games this team can play for the whole </w:t>
      </w:r>
      <w:r w:rsidR="007A7CFA">
        <w:t>fixture</w:t>
      </w:r>
      <w:r>
        <w:t>. You may enter values for either, both or none. Enter numbers equal or greater than 0.</w:t>
      </w:r>
    </w:p>
    <w:p w:rsidR="00A36C89" w:rsidRDefault="00A36C89" w:rsidP="00875BA6">
      <w:pPr>
        <w:pStyle w:val="Step"/>
        <w:ind w:left="1071"/>
        <w:rPr>
          <w:lang w:val="en-AU"/>
        </w:rPr>
      </w:pPr>
      <w:r>
        <w:rPr>
          <w:lang w:val="en-AU"/>
        </w:rPr>
        <w:t xml:space="preserve">Enter consecutive home games (max). This is optional. </w:t>
      </w:r>
      <w:r w:rsidR="007A7CFA">
        <w:rPr>
          <w:lang w:val="en-AU"/>
        </w:rPr>
        <w:t>T</w:t>
      </w:r>
      <w:r>
        <w:rPr>
          <w:lang w:val="en-AU"/>
        </w:rPr>
        <w:t xml:space="preserve">he maximum number of home games </w:t>
      </w:r>
      <w:r w:rsidR="009536C5">
        <w:rPr>
          <w:lang w:val="en-AU"/>
        </w:rPr>
        <w:t>this</w:t>
      </w:r>
      <w:r>
        <w:rPr>
          <w:lang w:val="en-AU"/>
        </w:rPr>
        <w:t xml:space="preserve"> team can play in a row.</w:t>
      </w:r>
      <w:r w:rsidR="009536C5">
        <w:rPr>
          <w:lang w:val="en-AU"/>
        </w:rPr>
        <w:t xml:space="preserve"> Select the enabled checkbox and enter a number greater than 1.</w:t>
      </w:r>
    </w:p>
    <w:p w:rsidR="00A36C89" w:rsidRPr="00265347" w:rsidRDefault="00E432A4" w:rsidP="00A36C89">
      <w:pPr>
        <w:pStyle w:val="Step"/>
        <w:ind w:left="1071"/>
        <w:rPr>
          <w:lang w:val="en-AU"/>
        </w:rPr>
      </w:pP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E20CD0F" wp14:editId="5B679DE7">
                <wp:simplePos x="0" y="0"/>
                <wp:positionH relativeFrom="margin">
                  <wp:posOffset>1024834</wp:posOffset>
                </wp:positionH>
                <wp:positionV relativeFrom="paragraph">
                  <wp:posOffset>1170584</wp:posOffset>
                </wp:positionV>
                <wp:extent cx="899006" cy="220980"/>
                <wp:effectExtent l="0" t="0" r="15875" b="26670"/>
                <wp:wrapNone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006" cy="220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7CFA" w:rsidRPr="008D3ED6" w:rsidRDefault="007A7CFA" w:rsidP="00E432A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Save Changes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E20CD0F" id="Rounded Rectangle 40" o:spid="_x0000_s1041" style="position:absolute;left:0;text-align:left;margin-left:80.7pt;margin-top:92.15pt;width:70.8pt;height:17.4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" fillcolor="white [3201]" strokecolor="black [3200]" strokeweight="1pt">
                <v:stroke joinstyle="miter"/>
                <v:textbox inset="0,0,0,0">
                  <w:txbxContent>
                    <w:p w:rsidR="007A7CFA" w:rsidRPr="008D3ED6" w:rsidRDefault="007A7CFA" w:rsidP="00E432A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Save Changes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536C5">
        <w:rPr>
          <w:noProof/>
          <w:lang w:val="en-AU"/>
        </w:rPr>
        <mc:AlternateContent>
          <mc:Choice Requires="wps">
            <w:drawing>
              <wp:anchor distT="71755" distB="71755" distL="114300" distR="114300" simplePos="0" relativeHeight="251676672" behindDoc="0" locked="0" layoutInCell="1" allowOverlap="1" wp14:anchorId="31217E83" wp14:editId="6CFF2807">
                <wp:simplePos x="0" y="0"/>
                <wp:positionH relativeFrom="margin">
                  <wp:posOffset>459105</wp:posOffset>
                </wp:positionH>
                <wp:positionV relativeFrom="paragraph">
                  <wp:posOffset>641350</wp:posOffset>
                </wp:positionV>
                <wp:extent cx="5269865" cy="471805"/>
                <wp:effectExtent l="0" t="0" r="6985" b="4445"/>
                <wp:wrapTopAndBottom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9865" cy="47180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7CFA" w:rsidRPr="008D3ED6" w:rsidRDefault="007A7CFA" w:rsidP="00A36C89">
                            <w:pPr>
                              <w:pStyle w:val="Info"/>
                              <w:rPr>
                                <w:color w:val="000000" w:themeColor="text1"/>
                              </w:rPr>
                            </w:pPr>
                            <w:r w:rsidRPr="008D3ED6">
                              <w:rPr>
                                <w:color w:val="000000" w:themeColor="text1"/>
                              </w:rPr>
                              <w:t xml:space="preserve">The values entered </w:t>
                            </w:r>
                            <w:r>
                              <w:rPr>
                                <w:color w:val="000000" w:themeColor="text1"/>
                              </w:rPr>
                              <w:t>will override values entered at the league details for this team.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36000" rIns="72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217E83" id="Rounded Rectangle 18" o:spid="_x0000_s1042" style="position:absolute;left:0;text-align:left;margin-left:36.15pt;margin-top:50.5pt;width:414.95pt;height:37.15pt;z-index:251676672;visibility:visible;mso-wrap-style:square;mso-width-percent:0;mso-height-percent:0;mso-wrap-distance-left:9pt;mso-wrap-distance-top:5.65pt;mso-wrap-distance-right:9pt;mso-wrap-distance-bottom:5.65pt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" fillcolor="#5b9bd5 [3204]" stroked="f">
                <v:fill opacity="32896f"/>
                <v:textbox inset="2mm,1mm,2mm,1mm">
                  <w:txbxContent>
                    <w:p w:rsidR="007A7CFA" w:rsidRPr="008D3ED6" w:rsidRDefault="007A7CFA" w:rsidP="00A36C89">
                      <w:pPr>
                        <w:pStyle w:val="Info"/>
                        <w:rPr>
                          <w:color w:val="000000" w:themeColor="text1"/>
                        </w:rPr>
                      </w:pPr>
                      <w:r w:rsidRPr="008D3ED6">
                        <w:rPr>
                          <w:color w:val="000000" w:themeColor="text1"/>
                        </w:rPr>
                        <w:t xml:space="preserve">The values entered </w:t>
                      </w:r>
                      <w:r>
                        <w:rPr>
                          <w:color w:val="000000" w:themeColor="text1"/>
                        </w:rPr>
                        <w:t>will override values entered at the league details for this team.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9536C5">
        <w:rPr>
          <w:noProof/>
          <w:lang w:val="en-AU"/>
        </w:rPr>
        <w:drawing>
          <wp:anchor distT="0" distB="0" distL="114300" distR="114300" simplePos="0" relativeHeight="251679744" behindDoc="0" locked="0" layoutInCell="1" allowOverlap="1" wp14:anchorId="13AF767A" wp14:editId="4D60E961">
            <wp:simplePos x="0" y="0"/>
            <wp:positionH relativeFrom="column">
              <wp:posOffset>577159</wp:posOffset>
            </wp:positionH>
            <wp:positionV relativeFrom="paragraph">
              <wp:posOffset>753641</wp:posOffset>
            </wp:positionV>
            <wp:extent cx="247650" cy="24765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fo-sig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36C5">
        <w:rPr>
          <w:lang w:val="en-AU"/>
        </w:rPr>
        <w:t>E</w:t>
      </w:r>
      <w:r w:rsidR="00A36C89" w:rsidRPr="00265347">
        <w:rPr>
          <w:lang w:val="en-AU"/>
        </w:rPr>
        <w:t xml:space="preserve">nter consecutive </w:t>
      </w:r>
      <w:r w:rsidR="00A36C89">
        <w:rPr>
          <w:lang w:val="en-AU"/>
        </w:rPr>
        <w:t>away</w:t>
      </w:r>
      <w:r w:rsidR="00A36C89" w:rsidRPr="00265347">
        <w:rPr>
          <w:lang w:val="en-AU"/>
        </w:rPr>
        <w:t xml:space="preserve"> games (max). </w:t>
      </w:r>
      <w:r w:rsidR="00A36C89">
        <w:rPr>
          <w:lang w:val="en-AU"/>
        </w:rPr>
        <w:t xml:space="preserve">This is optional. </w:t>
      </w:r>
      <w:r w:rsidR="007A7CFA">
        <w:rPr>
          <w:lang w:val="en-AU"/>
        </w:rPr>
        <w:t>T</w:t>
      </w:r>
      <w:r w:rsidR="00A36C89" w:rsidRPr="00265347">
        <w:rPr>
          <w:lang w:val="en-AU"/>
        </w:rPr>
        <w:t xml:space="preserve">he maximum number of </w:t>
      </w:r>
      <w:r w:rsidR="00A36C89">
        <w:rPr>
          <w:lang w:val="en-AU"/>
        </w:rPr>
        <w:t>away</w:t>
      </w:r>
      <w:r w:rsidR="00A36C89" w:rsidRPr="00265347">
        <w:rPr>
          <w:lang w:val="en-AU"/>
        </w:rPr>
        <w:t xml:space="preserve"> games </w:t>
      </w:r>
      <w:r w:rsidR="009536C5">
        <w:rPr>
          <w:lang w:val="en-AU"/>
        </w:rPr>
        <w:t>this</w:t>
      </w:r>
      <w:r w:rsidR="00A36C89" w:rsidRPr="00265347">
        <w:rPr>
          <w:lang w:val="en-AU"/>
        </w:rPr>
        <w:t xml:space="preserve"> team can play in a row.</w:t>
      </w:r>
      <w:r w:rsidR="009536C5" w:rsidRPr="009536C5">
        <w:rPr>
          <w:lang w:val="en-AU"/>
        </w:rPr>
        <w:t xml:space="preserve"> </w:t>
      </w:r>
      <w:r w:rsidR="009536C5">
        <w:rPr>
          <w:lang w:val="en-AU"/>
        </w:rPr>
        <w:t>Select the enabled checkbox and enter a number greater than 1.</w:t>
      </w:r>
    </w:p>
    <w:p w:rsidR="00A36C89" w:rsidRPr="00E432A4" w:rsidRDefault="00E432A4" w:rsidP="00E432A4">
      <w:pPr>
        <w:pStyle w:val="Step"/>
        <w:ind w:left="993"/>
        <w:rPr>
          <w:lang w:val="en-AU"/>
        </w:rPr>
      </w:pPr>
      <w:r>
        <w:t xml:space="preserve">Select </w:t>
      </w:r>
    </w:p>
    <w:p w:rsidR="00E432A4" w:rsidRDefault="00E432A4" w:rsidP="00E432A4">
      <w:pPr>
        <w:pStyle w:val="Heading1"/>
      </w:pPr>
      <w:bookmarkStart w:id="7" w:name="_Toc465590812"/>
      <w:r>
        <w:t>Creating a Fixture</w:t>
      </w:r>
      <w:bookmarkEnd w:id="7"/>
    </w:p>
    <w:p w:rsidR="00E432A4" w:rsidRPr="000112D0" w:rsidRDefault="00CC5A47" w:rsidP="000112D0">
      <w:pPr>
        <w:pStyle w:val="Step"/>
        <w:numPr>
          <w:ilvl w:val="0"/>
          <w:numId w:val="12"/>
        </w:numPr>
        <w:rPr>
          <w:lang w:val="en-AU"/>
        </w:rPr>
      </w:pP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E61DE2" wp14:editId="2C15334E">
                <wp:simplePos x="0" y="0"/>
                <wp:positionH relativeFrom="margin">
                  <wp:posOffset>1562519</wp:posOffset>
                </wp:positionH>
                <wp:positionV relativeFrom="paragraph">
                  <wp:posOffset>28</wp:posOffset>
                </wp:positionV>
                <wp:extent cx="542290" cy="220980"/>
                <wp:effectExtent l="0" t="0" r="10160" b="2667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90" cy="220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7CFA" w:rsidRPr="008D3ED6" w:rsidRDefault="007A7CFA" w:rsidP="00A36C8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Fixtures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9E61DE2" id="Rounded Rectangle 19" o:spid="_x0000_s1043" style="position:absolute;left:0;text-align:left;margin-left:123.05pt;margin-top:0;width:42.7pt;height:17.4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" fillcolor="white [3201]" strokecolor="black [3200]" strokeweight="1pt">
                <v:stroke joinstyle="miter"/>
                <v:textbox inset="0,0,0,0">
                  <w:txbxContent>
                    <w:p w:rsidR="007A7CFA" w:rsidRPr="008D3ED6" w:rsidRDefault="007A7CFA" w:rsidP="00A36C8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Fixtures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432A4" w:rsidRPr="000112D0">
        <w:rPr>
          <w:lang w:val="en-AU"/>
        </w:rPr>
        <w:t>With</w:t>
      </w:r>
      <w:r w:rsidR="006E27CC" w:rsidRPr="000112D0">
        <w:rPr>
          <w:lang w:val="en-AU"/>
        </w:rPr>
        <w:t>in</w:t>
      </w:r>
      <w:r w:rsidR="00E432A4" w:rsidRPr="000112D0">
        <w:rPr>
          <w:lang w:val="en-AU"/>
        </w:rPr>
        <w:t xml:space="preserve"> a league, select                  </w:t>
      </w:r>
    </w:p>
    <w:p w:rsidR="00E432A4" w:rsidRDefault="00E432A4" w:rsidP="00E432A4">
      <w:pPr>
        <w:pStyle w:val="Step"/>
        <w:rPr>
          <w:lang w:val="en-AU"/>
        </w:rPr>
      </w:pPr>
      <w:r w:rsidRPr="00A36C89">
        <w:rPr>
          <w:lang w:val="en-AU"/>
        </w:rPr>
        <w:t xml:space="preserve">Enter the </w:t>
      </w:r>
      <w:r>
        <w:rPr>
          <w:lang w:val="en-AU"/>
        </w:rPr>
        <w:t>fixture</w:t>
      </w:r>
      <w:r w:rsidRPr="00A36C89">
        <w:rPr>
          <w:lang w:val="en-AU"/>
        </w:rPr>
        <w:t xml:space="preserve"> name</w:t>
      </w:r>
    </w:p>
    <w:p w:rsidR="00E432A4" w:rsidRDefault="00E432A4" w:rsidP="00E432A4">
      <w:pPr>
        <w:pStyle w:val="Step"/>
        <w:rPr>
          <w:lang w:val="en-AU"/>
        </w:rPr>
      </w:pP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45E06C3" wp14:editId="66362EFE">
                <wp:simplePos x="0" y="0"/>
                <wp:positionH relativeFrom="margin">
                  <wp:posOffset>597876</wp:posOffset>
                </wp:positionH>
                <wp:positionV relativeFrom="paragraph">
                  <wp:posOffset>228460</wp:posOffset>
                </wp:positionV>
                <wp:extent cx="994787" cy="220980"/>
                <wp:effectExtent l="0" t="0" r="15240" b="26670"/>
                <wp:wrapNone/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787" cy="220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7CFA" w:rsidRPr="008D3ED6" w:rsidRDefault="007A7CFA" w:rsidP="00E432A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Create Fixture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45E06C3" id="Rounded Rectangle 38" o:spid="_x0000_s1044" style="position:absolute;left:0;text-align:left;margin-left:47.1pt;margin-top:18pt;width:78.35pt;height:17.4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" fillcolor="white [3201]" strokecolor="black [3200]" strokeweight="1pt">
                <v:stroke joinstyle="miter"/>
                <v:textbox inset="0,0,0,0">
                  <w:txbxContent>
                    <w:p w:rsidR="007A7CFA" w:rsidRPr="008D3ED6" w:rsidRDefault="007A7CFA" w:rsidP="00E432A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Create Fixture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lang w:val="en-AU"/>
        </w:rPr>
        <w:t xml:space="preserve">Enter </w:t>
      </w:r>
      <w:r w:rsidR="00CC5A47">
        <w:rPr>
          <w:lang w:val="en-AU"/>
        </w:rPr>
        <w:t xml:space="preserve">the </w:t>
      </w:r>
      <w:r>
        <w:rPr>
          <w:lang w:val="en-AU"/>
        </w:rPr>
        <w:t>fixture description. This is optional.</w:t>
      </w:r>
    </w:p>
    <w:p w:rsidR="00E432A4" w:rsidRDefault="00E432A4" w:rsidP="00E432A4">
      <w:pPr>
        <w:pStyle w:val="Step"/>
        <w:rPr>
          <w:lang w:val="en-AU"/>
        </w:rPr>
      </w:pPr>
      <w:r>
        <w:rPr>
          <w:lang w:val="en-AU"/>
        </w:rPr>
        <w:t xml:space="preserve">Select </w:t>
      </w:r>
    </w:p>
    <w:p w:rsidR="00E432A4" w:rsidRDefault="00E432A4" w:rsidP="00E432A4">
      <w:pPr>
        <w:pStyle w:val="Step"/>
        <w:rPr>
          <w:lang w:val="en-AU"/>
        </w:rPr>
      </w:pP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7B5C367" wp14:editId="23162D4C">
                <wp:simplePos x="0" y="0"/>
                <wp:positionH relativeFrom="margin">
                  <wp:posOffset>612949</wp:posOffset>
                </wp:positionH>
                <wp:positionV relativeFrom="paragraph">
                  <wp:posOffset>230386</wp:posOffset>
                </wp:positionV>
                <wp:extent cx="859135" cy="220980"/>
                <wp:effectExtent l="0" t="0" r="17780" b="26670"/>
                <wp:wrapNone/>
                <wp:docPr id="39" name="Rounded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135" cy="220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7CFA" w:rsidRPr="008D3ED6" w:rsidRDefault="007A7CFA" w:rsidP="00E432A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Edit Fixture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7B5C367" id="Rounded Rectangle 39" o:spid="_x0000_s1045" style="position:absolute;left:0;text-align:left;margin-left:48.25pt;margin-top:18.15pt;width:67.65pt;height:17.4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" fillcolor="white [3201]" strokecolor="black [3200]" strokeweight="1pt">
                <v:stroke joinstyle="miter"/>
                <v:textbox inset="0,0,0,0">
                  <w:txbxContent>
                    <w:p w:rsidR="007A7CFA" w:rsidRPr="008D3ED6" w:rsidRDefault="007A7CFA" w:rsidP="00E432A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Edit Fixture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lang w:val="en-AU"/>
        </w:rPr>
        <w:t xml:space="preserve">Select the fixture. The fixture’s details are </w:t>
      </w:r>
      <w:r w:rsidR="00D16C0C">
        <w:rPr>
          <w:lang w:val="en-AU"/>
        </w:rPr>
        <w:t>shown</w:t>
      </w:r>
      <w:r>
        <w:rPr>
          <w:lang w:val="en-AU"/>
        </w:rPr>
        <w:t>.</w:t>
      </w:r>
    </w:p>
    <w:p w:rsidR="00E432A4" w:rsidRDefault="00E432A4" w:rsidP="00E432A4">
      <w:pPr>
        <w:pStyle w:val="Step"/>
        <w:rPr>
          <w:lang w:val="en-AU"/>
        </w:rPr>
      </w:pPr>
      <w:r>
        <w:rPr>
          <w:lang w:val="en-AU"/>
        </w:rPr>
        <w:t xml:space="preserve">Select </w:t>
      </w:r>
    </w:p>
    <w:p w:rsidR="00210635" w:rsidRDefault="00210635" w:rsidP="00E432A4">
      <w:pPr>
        <w:pStyle w:val="Step"/>
        <w:rPr>
          <w:lang w:val="en-AU"/>
        </w:rPr>
      </w:pPr>
      <w:r>
        <w:rPr>
          <w:lang w:val="en-AU"/>
        </w:rPr>
        <w:t>Enter a Start Date.</w:t>
      </w:r>
    </w:p>
    <w:p w:rsidR="00210635" w:rsidRDefault="00210635" w:rsidP="00E432A4">
      <w:pPr>
        <w:pStyle w:val="Step"/>
        <w:rPr>
          <w:lang w:val="en-AU"/>
        </w:rPr>
      </w:pPr>
      <w:r w:rsidRPr="00210635">
        <w:rPr>
          <w:noProof/>
          <w:lang w:val="en-AU"/>
        </w:rPr>
        <mc:AlternateContent>
          <mc:Choice Requires="wps">
            <w:drawing>
              <wp:anchor distT="71755" distB="71755" distL="114300" distR="114300" simplePos="0" relativeHeight="251706368" behindDoc="0" locked="0" layoutInCell="1" allowOverlap="1" wp14:anchorId="24D47F26" wp14:editId="071E93AC">
                <wp:simplePos x="0" y="0"/>
                <wp:positionH relativeFrom="margin">
                  <wp:align>right</wp:align>
                </wp:positionH>
                <wp:positionV relativeFrom="paragraph">
                  <wp:posOffset>280035</wp:posOffset>
                </wp:positionV>
                <wp:extent cx="5506085" cy="471805"/>
                <wp:effectExtent l="0" t="0" r="0" b="4445"/>
                <wp:wrapTopAndBottom/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6085" cy="47180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7CFA" w:rsidRPr="00875BA6" w:rsidRDefault="007A7CFA" w:rsidP="00210635">
                            <w:pPr>
                              <w:pStyle w:val="Inf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The start date and end date can be any day of the week. The fixture will be aligned correctly for the weekends.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36000" rIns="72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D47F26" id="Rounded Rectangle 42" o:spid="_x0000_s1046" style="position:absolute;left:0;text-align:left;margin-left:382.35pt;margin-top:22.05pt;width:433.55pt;height:37.15pt;z-index:251706368;visibility:visible;mso-wrap-style:square;mso-width-percent:0;mso-height-percent:0;mso-wrap-distance-left:9pt;mso-wrap-distance-top:5.65pt;mso-wrap-distance-right:9pt;mso-wrap-distance-bottom:5.65pt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" fillcolor="#5b9bd5 [3204]" stroked="f">
                <v:fill opacity="32896f"/>
                <v:textbox inset="2mm,1mm,2mm,1mm">
                  <w:txbxContent>
                    <w:p w:rsidR="007A7CFA" w:rsidRPr="00875BA6" w:rsidRDefault="007A7CFA" w:rsidP="00210635">
                      <w:pPr>
                        <w:pStyle w:val="Info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The start date and end date can be any day of the week. The fixture will be aligned correctly for the weekends.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Pr="00210635">
        <w:rPr>
          <w:noProof/>
          <w:lang w:val="en-AU"/>
        </w:rPr>
        <w:drawing>
          <wp:anchor distT="0" distB="0" distL="114300" distR="114300" simplePos="0" relativeHeight="251707392" behindDoc="0" locked="0" layoutInCell="1" allowOverlap="1" wp14:anchorId="3B13F02C" wp14:editId="06F194CA">
            <wp:simplePos x="0" y="0"/>
            <wp:positionH relativeFrom="column">
              <wp:posOffset>338511</wp:posOffset>
            </wp:positionH>
            <wp:positionV relativeFrom="paragraph">
              <wp:posOffset>401969</wp:posOffset>
            </wp:positionV>
            <wp:extent cx="247650" cy="247650"/>
            <wp:effectExtent l="0" t="0" r="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fo-sig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AU"/>
        </w:rPr>
        <w:t>Enter an End Date.</w:t>
      </w:r>
    </w:p>
    <w:p w:rsidR="00E432A4" w:rsidRDefault="00210635" w:rsidP="00E432A4">
      <w:pPr>
        <w:pStyle w:val="Heading2"/>
        <w:ind w:left="1290"/>
      </w:pPr>
      <w:bookmarkStart w:id="8" w:name="_Toc465590813"/>
      <w:r>
        <w:rPr>
          <w:noProof/>
        </w:rPr>
        <w:drawing>
          <wp:anchor distT="0" distB="0" distL="114300" distR="114300" simplePos="0" relativeHeight="251694080" behindDoc="0" locked="0" layoutInCell="1" allowOverlap="1" wp14:anchorId="7CE5C3D3" wp14:editId="15966992">
            <wp:simplePos x="0" y="0"/>
            <wp:positionH relativeFrom="column">
              <wp:posOffset>601310</wp:posOffset>
            </wp:positionH>
            <wp:positionV relativeFrom="paragraph">
              <wp:posOffset>949541</wp:posOffset>
            </wp:positionV>
            <wp:extent cx="180975" cy="228600"/>
            <wp:effectExtent l="0" t="0" r="9525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ranc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71755" distB="71755" distL="114300" distR="114300" simplePos="0" relativeHeight="251693056" behindDoc="0" locked="0" layoutInCell="1" allowOverlap="1" wp14:anchorId="465CB984" wp14:editId="6E45CE9F">
                <wp:simplePos x="0" y="0"/>
                <wp:positionH relativeFrom="margin">
                  <wp:align>right</wp:align>
                </wp:positionH>
                <wp:positionV relativeFrom="paragraph">
                  <wp:posOffset>869999</wp:posOffset>
                </wp:positionV>
                <wp:extent cx="5269865" cy="396875"/>
                <wp:effectExtent l="0" t="0" r="6985" b="3175"/>
                <wp:wrapTopAndBottom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9865" cy="3968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7CFA" w:rsidRPr="00A36C89" w:rsidRDefault="007A7CFA" w:rsidP="00E432A4">
                            <w:pPr>
                              <w:pStyle w:val="Inf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This section is optional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5CB984" id="Rounded Rectangle 30" o:spid="_x0000_s1047" style="position:absolute;left:0;text-align:left;margin-left:363.75pt;margin-top:68.5pt;width:414.95pt;height:31.25pt;z-index:251693056;visibility:visible;mso-wrap-style:square;mso-width-percent:0;mso-height-percent:0;mso-wrap-distance-left:9pt;mso-wrap-distance-top:5.65pt;mso-wrap-distance-right:9pt;mso-wrap-distance-bottom:5.65pt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" fillcolor="#5b9bd5 [3204]" stroked="f">
                <v:fill opacity="32896f"/>
                <v:textbox inset="2mm,2mm,2mm,1mm">
                  <w:txbxContent>
                    <w:p w:rsidR="007A7CFA" w:rsidRPr="00A36C89" w:rsidRDefault="007A7CFA" w:rsidP="00E432A4">
                      <w:pPr>
                        <w:pStyle w:val="Info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This section is optional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E432A4">
        <w:t xml:space="preserve">Edit </w:t>
      </w:r>
      <w:r>
        <w:t>Fixture</w:t>
      </w:r>
      <w:r w:rsidR="00E432A4">
        <w:t xml:space="preserve"> Details</w:t>
      </w:r>
      <w:bookmarkEnd w:id="8"/>
    </w:p>
    <w:p w:rsidR="00E432A4" w:rsidRDefault="00E432A4" w:rsidP="00E432A4">
      <w:pPr>
        <w:pStyle w:val="Step"/>
        <w:ind w:left="1071"/>
        <w:rPr>
          <w:lang w:val="en-AU"/>
        </w:rPr>
      </w:pPr>
      <w:r>
        <w:rPr>
          <w:lang w:val="en-AU"/>
        </w:rPr>
        <w:t xml:space="preserve">Select the </w:t>
      </w:r>
      <w:r w:rsidR="00210635">
        <w:rPr>
          <w:lang w:val="en-AU"/>
        </w:rPr>
        <w:t>fixture</w:t>
      </w:r>
      <w:r>
        <w:rPr>
          <w:lang w:val="en-AU"/>
        </w:rPr>
        <w:t xml:space="preserve">. The </w:t>
      </w:r>
      <w:r w:rsidR="00210635">
        <w:rPr>
          <w:lang w:val="en-AU"/>
        </w:rPr>
        <w:t>fixture</w:t>
      </w:r>
      <w:r>
        <w:rPr>
          <w:lang w:val="en-AU"/>
        </w:rPr>
        <w:t xml:space="preserve">’s details are </w:t>
      </w:r>
      <w:r w:rsidR="00D16C0C">
        <w:rPr>
          <w:lang w:val="en-AU"/>
        </w:rPr>
        <w:t>shown</w:t>
      </w:r>
      <w:r>
        <w:rPr>
          <w:lang w:val="en-AU"/>
        </w:rPr>
        <w:t>.</w:t>
      </w:r>
    </w:p>
    <w:p w:rsidR="00E432A4" w:rsidRDefault="00E432A4" w:rsidP="00E432A4">
      <w:pPr>
        <w:pStyle w:val="Step"/>
        <w:ind w:left="1071"/>
        <w:rPr>
          <w:lang w:val="en-AU"/>
        </w:rPr>
      </w:pP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714A985" wp14:editId="3EB7FB41">
                <wp:simplePos x="0" y="0"/>
                <wp:positionH relativeFrom="margin">
                  <wp:posOffset>1059927</wp:posOffset>
                </wp:positionH>
                <wp:positionV relativeFrom="paragraph">
                  <wp:posOffset>6238</wp:posOffset>
                </wp:positionV>
                <wp:extent cx="793750" cy="220980"/>
                <wp:effectExtent l="0" t="0" r="25400" b="26670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220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7CFA" w:rsidRPr="003422D9" w:rsidRDefault="007A7CFA" w:rsidP="00E432A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Edit Fixture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714A985" id="Rounded Rectangle 31" o:spid="_x0000_s1048" style="position:absolute;left:0;text-align:left;margin-left:83.45pt;margin-top:.5pt;width:62.5pt;height:17.4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" fillcolor="white [3201]" strokecolor="black [3200]" strokeweight="1pt">
                <v:stroke joinstyle="miter"/>
                <v:textbox inset="0,0,0,0">
                  <w:txbxContent>
                    <w:p w:rsidR="007A7CFA" w:rsidRPr="003422D9" w:rsidRDefault="007A7CFA" w:rsidP="00E432A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Edit Fixture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lang w:val="en-AU"/>
        </w:rPr>
        <w:t>Select .</w:t>
      </w:r>
    </w:p>
    <w:p w:rsidR="00E432A4" w:rsidRDefault="00E432A4" w:rsidP="00E432A4">
      <w:pPr>
        <w:pStyle w:val="Step"/>
        <w:ind w:left="1071"/>
        <w:rPr>
          <w:lang w:val="en-AU"/>
        </w:rPr>
      </w:pPr>
      <w:r>
        <w:rPr>
          <w:lang w:val="en-AU"/>
        </w:rPr>
        <w:lastRenderedPageBreak/>
        <w:t xml:space="preserve">Enter consecutive home games (max). This is optional. </w:t>
      </w:r>
      <w:r w:rsidR="007A7CFA">
        <w:rPr>
          <w:lang w:val="en-AU"/>
        </w:rPr>
        <w:t>T</w:t>
      </w:r>
      <w:r>
        <w:rPr>
          <w:lang w:val="en-AU"/>
        </w:rPr>
        <w:t>he maximum number of home games this team can play in a row. Select the enabled checkbox and enter a number greater than 1.</w:t>
      </w:r>
    </w:p>
    <w:p w:rsidR="00E432A4" w:rsidRPr="00265347" w:rsidRDefault="006E27CC" w:rsidP="00E432A4">
      <w:pPr>
        <w:pStyle w:val="Step"/>
        <w:ind w:left="1071"/>
        <w:rPr>
          <w:lang w:val="en-AU"/>
        </w:rPr>
      </w:pPr>
      <w:r>
        <w:rPr>
          <w:noProof/>
          <w:lang w:val="en-AU"/>
        </w:rPr>
        <w:drawing>
          <wp:anchor distT="0" distB="0" distL="114300" distR="114300" simplePos="0" relativeHeight="251692032" behindDoc="0" locked="0" layoutInCell="1" allowOverlap="1" wp14:anchorId="332EBF56" wp14:editId="236F0E1A">
            <wp:simplePos x="0" y="0"/>
            <wp:positionH relativeFrom="column">
              <wp:posOffset>782676</wp:posOffset>
            </wp:positionH>
            <wp:positionV relativeFrom="paragraph">
              <wp:posOffset>743061</wp:posOffset>
            </wp:positionV>
            <wp:extent cx="247650" cy="247650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fo-sig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32A4">
        <w:rPr>
          <w:noProof/>
          <w:lang w:val="en-AU"/>
        </w:rPr>
        <mc:AlternateContent>
          <mc:Choice Requires="wps">
            <w:drawing>
              <wp:anchor distT="71755" distB="71755" distL="114300" distR="114300" simplePos="0" relativeHeight="251688960" behindDoc="0" locked="0" layoutInCell="1" allowOverlap="1" wp14:anchorId="767CB656" wp14:editId="296BF89B">
                <wp:simplePos x="0" y="0"/>
                <wp:positionH relativeFrom="margin">
                  <wp:posOffset>668020</wp:posOffset>
                </wp:positionH>
                <wp:positionV relativeFrom="paragraph">
                  <wp:posOffset>641985</wp:posOffset>
                </wp:positionV>
                <wp:extent cx="5058410" cy="471805"/>
                <wp:effectExtent l="0" t="0" r="8890" b="4445"/>
                <wp:wrapTopAndBottom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8410" cy="47180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7CFA" w:rsidRPr="008D3ED6" w:rsidRDefault="007A7CFA" w:rsidP="00E432A4">
                            <w:pPr>
                              <w:pStyle w:val="Info"/>
                              <w:rPr>
                                <w:color w:val="000000" w:themeColor="text1"/>
                              </w:rPr>
                            </w:pPr>
                            <w:r w:rsidRPr="008D3ED6">
                              <w:rPr>
                                <w:color w:val="000000" w:themeColor="text1"/>
                              </w:rPr>
                              <w:t xml:space="preserve">The values entered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will override values entered at the league details for this fixture. Any values entered for a team will </w:t>
                            </w:r>
                            <w:r w:rsidRPr="00CC5A47">
                              <w:rPr>
                                <w:b/>
                                <w:color w:val="000000" w:themeColor="text1"/>
                              </w:rPr>
                              <w:t>not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override the values entered. here.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36000" rIns="72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7CB656" id="Rounded Rectangle 33" o:spid="_x0000_s1049" style="position:absolute;left:0;text-align:left;margin-left:52.6pt;margin-top:50.55pt;width:398.3pt;height:37.15pt;z-index:251688960;visibility:visible;mso-wrap-style:square;mso-width-percent:0;mso-height-percent:0;mso-wrap-distance-left:9pt;mso-wrap-distance-top:5.65pt;mso-wrap-distance-right:9pt;mso-wrap-distance-bottom:5.65pt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" fillcolor="#5b9bd5 [3204]" stroked="f">
                <v:fill opacity="32896f"/>
                <v:textbox inset="2mm,1mm,2mm,1mm">
                  <w:txbxContent>
                    <w:p w:rsidR="007A7CFA" w:rsidRPr="008D3ED6" w:rsidRDefault="007A7CFA" w:rsidP="00E432A4">
                      <w:pPr>
                        <w:pStyle w:val="Info"/>
                        <w:rPr>
                          <w:color w:val="000000" w:themeColor="text1"/>
                        </w:rPr>
                      </w:pPr>
                      <w:r w:rsidRPr="008D3ED6">
                        <w:rPr>
                          <w:color w:val="000000" w:themeColor="text1"/>
                        </w:rPr>
                        <w:t xml:space="preserve">The values entered </w:t>
                      </w:r>
                      <w:r>
                        <w:rPr>
                          <w:color w:val="000000" w:themeColor="text1"/>
                        </w:rPr>
                        <w:t xml:space="preserve">will override values entered at the league details for this fixture. Any values entered for a team will </w:t>
                      </w:r>
                      <w:r w:rsidRPr="00CC5A47">
                        <w:rPr>
                          <w:b/>
                          <w:color w:val="000000" w:themeColor="text1"/>
                        </w:rPr>
                        <w:t>not</w:t>
                      </w:r>
                      <w:r>
                        <w:rPr>
                          <w:color w:val="000000" w:themeColor="text1"/>
                        </w:rPr>
                        <w:t xml:space="preserve"> override the values entered. here.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E432A4">
        <w:rPr>
          <w:lang w:val="en-AU"/>
        </w:rPr>
        <w:t>E</w:t>
      </w:r>
      <w:r w:rsidR="00E432A4" w:rsidRPr="00265347">
        <w:rPr>
          <w:lang w:val="en-AU"/>
        </w:rPr>
        <w:t xml:space="preserve">nter consecutive </w:t>
      </w:r>
      <w:r w:rsidR="00E432A4">
        <w:rPr>
          <w:lang w:val="en-AU"/>
        </w:rPr>
        <w:t>away</w:t>
      </w:r>
      <w:r w:rsidR="00E432A4" w:rsidRPr="00265347">
        <w:rPr>
          <w:lang w:val="en-AU"/>
        </w:rPr>
        <w:t xml:space="preserve"> games (max). </w:t>
      </w:r>
      <w:r w:rsidR="00E432A4">
        <w:rPr>
          <w:lang w:val="en-AU"/>
        </w:rPr>
        <w:t xml:space="preserve">This is optional. </w:t>
      </w:r>
      <w:r w:rsidR="007A7CFA">
        <w:rPr>
          <w:lang w:val="en-AU"/>
        </w:rPr>
        <w:t>T</w:t>
      </w:r>
      <w:r w:rsidR="00E432A4" w:rsidRPr="00265347">
        <w:rPr>
          <w:lang w:val="en-AU"/>
        </w:rPr>
        <w:t xml:space="preserve">he maximum number of </w:t>
      </w:r>
      <w:r w:rsidR="00E432A4">
        <w:rPr>
          <w:lang w:val="en-AU"/>
        </w:rPr>
        <w:t>away</w:t>
      </w:r>
      <w:r w:rsidR="00E432A4" w:rsidRPr="00265347">
        <w:rPr>
          <w:lang w:val="en-AU"/>
        </w:rPr>
        <w:t xml:space="preserve"> games </w:t>
      </w:r>
      <w:r w:rsidR="00E432A4">
        <w:rPr>
          <w:lang w:val="en-AU"/>
        </w:rPr>
        <w:t>this</w:t>
      </w:r>
      <w:r w:rsidR="00E432A4" w:rsidRPr="00265347">
        <w:rPr>
          <w:lang w:val="en-AU"/>
        </w:rPr>
        <w:t xml:space="preserve"> team can play in a row.</w:t>
      </w:r>
      <w:r w:rsidR="00E432A4" w:rsidRPr="009536C5">
        <w:rPr>
          <w:lang w:val="en-AU"/>
        </w:rPr>
        <w:t xml:space="preserve"> </w:t>
      </w:r>
      <w:r w:rsidR="00E432A4">
        <w:rPr>
          <w:lang w:val="en-AU"/>
        </w:rPr>
        <w:t>Select the enabled checkbox and enter a number greater than 1.</w:t>
      </w:r>
    </w:p>
    <w:p w:rsidR="00E432A4" w:rsidRPr="00602B3D" w:rsidRDefault="006E27CC" w:rsidP="006E27CC">
      <w:pPr>
        <w:pStyle w:val="Heading1"/>
      </w:pPr>
      <w:bookmarkStart w:id="9" w:name="_Toc465590814"/>
      <w:r>
        <w:t>Reserving Matches</w:t>
      </w:r>
      <w:bookmarkEnd w:id="9"/>
    </w:p>
    <w:p w:rsidR="00E432A4" w:rsidRDefault="004779EE" w:rsidP="006E27CC">
      <w:pPr>
        <w:pStyle w:val="StepPara"/>
      </w:pPr>
      <w:r w:rsidRPr="006E27CC">
        <w:rPr>
          <w:noProof/>
        </w:rPr>
        <mc:AlternateContent>
          <mc:Choice Requires="wps">
            <w:drawing>
              <wp:anchor distT="71755" distB="71755" distL="114300" distR="114300" simplePos="0" relativeHeight="251709440" behindDoc="0" locked="0" layoutInCell="1" allowOverlap="1" wp14:anchorId="2E2D136C" wp14:editId="124EEA28">
                <wp:simplePos x="0" y="0"/>
                <wp:positionH relativeFrom="margin">
                  <wp:posOffset>215900</wp:posOffset>
                </wp:positionH>
                <wp:positionV relativeFrom="paragraph">
                  <wp:posOffset>278765</wp:posOffset>
                </wp:positionV>
                <wp:extent cx="5495925" cy="396875"/>
                <wp:effectExtent l="0" t="0" r="9525" b="3175"/>
                <wp:wrapTopAndBottom/>
                <wp:docPr id="44" name="Rounded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5925" cy="3968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7CFA" w:rsidRPr="00A36C89" w:rsidRDefault="007A7CFA" w:rsidP="006E27CC">
                            <w:pPr>
                              <w:pStyle w:val="Inf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This section is optional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2D136C" id="Rounded Rectangle 44" o:spid="_x0000_s1050" style="position:absolute;left:0;text-align:left;margin-left:17pt;margin-top:21.95pt;width:432.75pt;height:31.25pt;z-index:251709440;visibility:visible;mso-wrap-style:square;mso-width-percent:0;mso-height-percent:0;mso-wrap-distance-left:9pt;mso-wrap-distance-top:5.65pt;mso-wrap-distance-right:9pt;mso-wrap-distance-bottom:5.65pt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" fillcolor="#5b9bd5 [3204]" stroked="f">
                <v:fill opacity="32896f"/>
                <v:textbox inset="2mm,2mm,2mm,1mm">
                  <w:txbxContent>
                    <w:p w:rsidR="007A7CFA" w:rsidRPr="00A36C89" w:rsidRDefault="007A7CFA" w:rsidP="006E27CC">
                      <w:pPr>
                        <w:pStyle w:val="Info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This section is optional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Pr="00AC08BD">
        <w:rPr>
          <w:noProof/>
        </w:rPr>
        <w:drawing>
          <wp:anchor distT="0" distB="0" distL="114300" distR="114300" simplePos="0" relativeHeight="251741184" behindDoc="0" locked="0" layoutInCell="1" allowOverlap="1" wp14:anchorId="7879C4CA" wp14:editId="727F656D">
            <wp:simplePos x="0" y="0"/>
            <wp:positionH relativeFrom="column">
              <wp:posOffset>358384</wp:posOffset>
            </wp:positionH>
            <wp:positionV relativeFrom="paragraph">
              <wp:posOffset>926353</wp:posOffset>
            </wp:positionV>
            <wp:extent cx="247650" cy="24765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fo-sig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C08BD">
        <w:rPr>
          <w:noProof/>
        </w:rPr>
        <mc:AlternateContent>
          <mc:Choice Requires="wps">
            <w:drawing>
              <wp:anchor distT="71755" distB="71755" distL="114300" distR="114300" simplePos="0" relativeHeight="251740160" behindDoc="0" locked="0" layoutInCell="1" allowOverlap="1" wp14:anchorId="1C63041B" wp14:editId="1DA13CE1">
                <wp:simplePos x="0" y="0"/>
                <wp:positionH relativeFrom="margin">
                  <wp:posOffset>226060</wp:posOffset>
                </wp:positionH>
                <wp:positionV relativeFrom="paragraph">
                  <wp:posOffset>810895</wp:posOffset>
                </wp:positionV>
                <wp:extent cx="5494655" cy="471805"/>
                <wp:effectExtent l="0" t="0" r="0" b="4445"/>
                <wp:wrapTopAndBottom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4655" cy="47180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7CFA" w:rsidRPr="00744366" w:rsidRDefault="007A7CFA" w:rsidP="00AC08BD">
                            <w:pPr>
                              <w:pStyle w:val="Inf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Round 1 start date is the start date of the fixture. Subsequent round dates are on Saturdays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36000" rIns="72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63041B" id="Rounded Rectangle 8" o:spid="_x0000_s1051" style="position:absolute;left:0;text-align:left;margin-left:17.8pt;margin-top:63.85pt;width:432.65pt;height:37.15pt;z-index:251740160;visibility:visible;mso-wrap-style:square;mso-width-percent:0;mso-height-percent:0;mso-wrap-distance-left:9pt;mso-wrap-distance-top:5.65pt;mso-wrap-distance-right:9pt;mso-wrap-distance-bottom:5.65pt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" fillcolor="#5b9bd5 [3204]" stroked="f">
                <v:fill opacity="32896f"/>
                <v:textbox inset="2mm,1mm,2mm,1mm">
                  <w:txbxContent>
                    <w:p w:rsidR="007A7CFA" w:rsidRPr="00744366" w:rsidRDefault="007A7CFA" w:rsidP="00AC08BD">
                      <w:pPr>
                        <w:pStyle w:val="Info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Round 1 start date is the start date of the fixture. Subsequent round dates are on Saturdays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Pr="006E27CC">
        <w:rPr>
          <w:noProof/>
        </w:rPr>
        <w:drawing>
          <wp:anchor distT="0" distB="0" distL="114300" distR="114300" simplePos="0" relativeHeight="251710464" behindDoc="0" locked="0" layoutInCell="1" allowOverlap="1" wp14:anchorId="4DA938A3" wp14:editId="6FEEA831">
            <wp:simplePos x="0" y="0"/>
            <wp:positionH relativeFrom="column">
              <wp:posOffset>382716</wp:posOffset>
            </wp:positionH>
            <wp:positionV relativeFrom="paragraph">
              <wp:posOffset>359759</wp:posOffset>
            </wp:positionV>
            <wp:extent cx="180975" cy="228600"/>
            <wp:effectExtent l="0" t="0" r="9525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ranc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27CC">
        <w:t>Setting reserved matches guarantees a match occurs in the fixture.</w:t>
      </w:r>
    </w:p>
    <w:p w:rsidR="006E27CC" w:rsidRDefault="004779EE" w:rsidP="000112D0">
      <w:pPr>
        <w:pStyle w:val="Step"/>
        <w:numPr>
          <w:ilvl w:val="0"/>
          <w:numId w:val="13"/>
        </w:numPr>
      </w:pP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1B75DFB" wp14:editId="629D3B86">
                <wp:simplePos x="0" y="0"/>
                <wp:positionH relativeFrom="margin">
                  <wp:posOffset>1567543</wp:posOffset>
                </wp:positionH>
                <wp:positionV relativeFrom="paragraph">
                  <wp:posOffset>1013062</wp:posOffset>
                </wp:positionV>
                <wp:extent cx="582295" cy="220980"/>
                <wp:effectExtent l="0" t="0" r="27305" b="26670"/>
                <wp:wrapNone/>
                <wp:docPr id="46" name="Rounded 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295" cy="220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7CFA" w:rsidRPr="006E27CC" w:rsidRDefault="007A7CFA" w:rsidP="006E27C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Rounds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1B75DFB" id="Rounded Rectangle 46" o:spid="_x0000_s1052" style="position:absolute;left:0;text-align:left;margin-left:123.45pt;margin-top:79.75pt;width:45.85pt;height:17.4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" fillcolor="white [3201]" strokecolor="black [3200]" strokeweight="1pt">
                <v:stroke joinstyle="miter"/>
                <v:textbox inset="0,0,0,0">
                  <w:txbxContent>
                    <w:p w:rsidR="007A7CFA" w:rsidRPr="006E27CC" w:rsidRDefault="007A7CFA" w:rsidP="006E27C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Rounds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E27CC">
        <w:t xml:space="preserve">Within a </w:t>
      </w:r>
      <w:r w:rsidR="00990031">
        <w:t>fixture</w:t>
      </w:r>
      <w:r w:rsidR="006E27CC">
        <w:t xml:space="preserve">, select                  </w:t>
      </w:r>
      <w:r w:rsidR="00AC08BD">
        <w:t xml:space="preserve">     The round numbers and dates are shown.</w:t>
      </w:r>
      <w:r w:rsidR="00AC08BD" w:rsidRPr="00AC08BD">
        <w:rPr>
          <w:noProof/>
        </w:rPr>
        <w:t xml:space="preserve"> </w:t>
      </w:r>
    </w:p>
    <w:p w:rsidR="00744366" w:rsidRDefault="007A7CFA" w:rsidP="006E27CC">
      <w:pPr>
        <w:pStyle w:val="Step"/>
        <w:rPr>
          <w:lang w:val="en-AU"/>
        </w:rPr>
      </w:pP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5017F9C" wp14:editId="65896E25">
                <wp:simplePos x="0" y="0"/>
                <wp:positionH relativeFrom="column">
                  <wp:posOffset>844062</wp:posOffset>
                </wp:positionH>
                <wp:positionV relativeFrom="paragraph">
                  <wp:posOffset>-25665</wp:posOffset>
                </wp:positionV>
                <wp:extent cx="306070" cy="220980"/>
                <wp:effectExtent l="0" t="0" r="17780" b="26670"/>
                <wp:wrapNone/>
                <wp:docPr id="48" name="Rounded 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070" cy="220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7CFA" w:rsidRPr="003422D9" w:rsidRDefault="007A7CFA" w:rsidP="0074436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5017F9C" id="Rounded Rectangle 48" o:spid="_x0000_s1053" style="position:absolute;left:0;text-align:left;margin-left:66.45pt;margin-top:-2pt;width:24.1pt;height:17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" fillcolor="white [3201]" strokecolor="black [3200]" strokeweight="1pt">
                <v:stroke joinstyle="miter"/>
                <v:textbox inset="0,0,0,0">
                  <w:txbxContent>
                    <w:p w:rsidR="007A7CFA" w:rsidRPr="003422D9" w:rsidRDefault="007A7CFA" w:rsidP="0074436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</w:p>
                  </w:txbxContent>
                </v:textbox>
              </v:roundrect>
            </w:pict>
          </mc:Fallback>
        </mc:AlternateContent>
      </w:r>
      <w:r w:rsidR="00744366">
        <w:rPr>
          <w:lang w:val="en-AU"/>
        </w:rPr>
        <w:t>Select the             create match-up button.</w:t>
      </w:r>
    </w:p>
    <w:p w:rsidR="00744366" w:rsidRDefault="004779EE" w:rsidP="006E27CC">
      <w:pPr>
        <w:pStyle w:val="Step"/>
        <w:rPr>
          <w:lang w:val="en-AU"/>
        </w:rPr>
      </w:pPr>
      <w:r w:rsidRPr="00744366">
        <w:rPr>
          <w:noProof/>
          <w:lang w:val="en-AU"/>
        </w:rPr>
        <mc:AlternateContent>
          <mc:Choice Requires="wps">
            <w:drawing>
              <wp:anchor distT="71755" distB="71755" distL="114300" distR="114300" simplePos="0" relativeHeight="251721728" behindDoc="0" locked="0" layoutInCell="1" allowOverlap="1" wp14:anchorId="64535F8D" wp14:editId="6D858374">
                <wp:simplePos x="0" y="0"/>
                <wp:positionH relativeFrom="margin">
                  <wp:posOffset>295910</wp:posOffset>
                </wp:positionH>
                <wp:positionV relativeFrom="paragraph">
                  <wp:posOffset>899795</wp:posOffset>
                </wp:positionV>
                <wp:extent cx="5405755" cy="471805"/>
                <wp:effectExtent l="0" t="0" r="4445" b="4445"/>
                <wp:wrapTopAndBottom/>
                <wp:docPr id="52" name="Rounded 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5755" cy="47180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7CFA" w:rsidRPr="00744366" w:rsidRDefault="007A7CFA" w:rsidP="00744366">
                            <w:pPr>
                              <w:pStyle w:val="Inf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If the league has an un-even number of teams, the bye option is available. A team may be reserved to have the bye.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36000" rIns="72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535F8D" id="Rounded Rectangle 52" o:spid="_x0000_s1054" style="position:absolute;left:0;text-align:left;margin-left:23.3pt;margin-top:70.85pt;width:425.65pt;height:37.15pt;z-index:251721728;visibility:visible;mso-wrap-style:square;mso-width-percent:0;mso-height-percent:0;mso-wrap-distance-left:9pt;mso-wrap-distance-top:5.65pt;mso-wrap-distance-right:9pt;mso-wrap-distance-bottom:5.65pt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" fillcolor="#5b9bd5 [3204]" stroked="f">
                <v:fill opacity="32896f"/>
                <v:textbox inset="2mm,1mm,2mm,1mm">
                  <w:txbxContent>
                    <w:p w:rsidR="007A7CFA" w:rsidRPr="00744366" w:rsidRDefault="007A7CFA" w:rsidP="00744366">
                      <w:pPr>
                        <w:pStyle w:val="Info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If the league has an un-even number of teams, the bye option is available. A team may be reserved to have the bye.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Pr="00744366">
        <w:rPr>
          <w:noProof/>
          <w:lang w:val="en-AU"/>
        </w:rPr>
        <mc:AlternateContent>
          <mc:Choice Requires="wps">
            <w:drawing>
              <wp:anchor distT="71755" distB="71755" distL="114300" distR="114300" simplePos="0" relativeHeight="251718656" behindDoc="0" locked="0" layoutInCell="1" allowOverlap="1" wp14:anchorId="3610F42C" wp14:editId="43741FB7">
                <wp:simplePos x="0" y="0"/>
                <wp:positionH relativeFrom="margin">
                  <wp:align>right</wp:align>
                </wp:positionH>
                <wp:positionV relativeFrom="paragraph">
                  <wp:posOffset>321945</wp:posOffset>
                </wp:positionV>
                <wp:extent cx="5440045" cy="471805"/>
                <wp:effectExtent l="0" t="0" r="8255" b="4445"/>
                <wp:wrapTopAndBottom/>
                <wp:docPr id="50" name="Rounded 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0045" cy="47180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7CFA" w:rsidRPr="00744366" w:rsidRDefault="007A7CFA" w:rsidP="00744366">
                            <w:pPr>
                              <w:pStyle w:val="Inf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You cannot select the same team for both home and away.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36000" rIns="72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10F42C" id="Rounded Rectangle 50" o:spid="_x0000_s1055" style="position:absolute;left:0;text-align:left;margin-left:377.15pt;margin-top:25.35pt;width:428.35pt;height:37.15pt;z-index:251718656;visibility:visible;mso-wrap-style:square;mso-width-percent:0;mso-height-percent:0;mso-wrap-distance-left:9pt;mso-wrap-distance-top:5.65pt;mso-wrap-distance-right:9pt;mso-wrap-distance-bottom:5.65pt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" fillcolor="#5b9bd5 [3204]" stroked="f">
                <v:fill opacity="32896f"/>
                <v:textbox inset="2mm,1mm,2mm,1mm">
                  <w:txbxContent>
                    <w:p w:rsidR="007A7CFA" w:rsidRPr="00744366" w:rsidRDefault="007A7CFA" w:rsidP="00744366">
                      <w:pPr>
                        <w:pStyle w:val="Info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You cannot select the same team for both home and away.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990031"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8F18041" wp14:editId="43D2101C">
                <wp:simplePos x="0" y="0"/>
                <wp:positionH relativeFrom="margin">
                  <wp:posOffset>621644</wp:posOffset>
                </wp:positionH>
                <wp:positionV relativeFrom="paragraph">
                  <wp:posOffset>1419616</wp:posOffset>
                </wp:positionV>
                <wp:extent cx="1060102" cy="220980"/>
                <wp:effectExtent l="0" t="0" r="26035" b="26670"/>
                <wp:wrapNone/>
                <wp:docPr id="49" name="Rounded 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102" cy="220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7CFA" w:rsidRPr="006E27CC" w:rsidRDefault="007A7CFA" w:rsidP="0074436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Create Match-up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8F18041" id="Rounded Rectangle 49" o:spid="_x0000_s1056" style="position:absolute;left:0;text-align:left;margin-left:48.95pt;margin-top:111.8pt;width:83.45pt;height:17.4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" fillcolor="white [3201]" strokecolor="black [3200]" strokeweight="1pt">
                <v:stroke joinstyle="miter"/>
                <v:textbox inset="0,0,0,0">
                  <w:txbxContent>
                    <w:p w:rsidR="007A7CFA" w:rsidRPr="006E27CC" w:rsidRDefault="007A7CFA" w:rsidP="0074436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Create Match-up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44366" w:rsidRPr="00744366">
        <w:rPr>
          <w:noProof/>
          <w:lang w:val="en-AU"/>
        </w:rPr>
        <w:drawing>
          <wp:anchor distT="0" distB="0" distL="114300" distR="114300" simplePos="0" relativeHeight="251722752" behindDoc="0" locked="0" layoutInCell="1" allowOverlap="1" wp14:anchorId="6CC0DB7C" wp14:editId="3DB111AB">
            <wp:simplePos x="0" y="0"/>
            <wp:positionH relativeFrom="column">
              <wp:posOffset>390469</wp:posOffset>
            </wp:positionH>
            <wp:positionV relativeFrom="paragraph">
              <wp:posOffset>1023745</wp:posOffset>
            </wp:positionV>
            <wp:extent cx="247650" cy="247650"/>
            <wp:effectExtent l="0" t="0" r="0" b="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fo-sig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4366" w:rsidRPr="00744366">
        <w:rPr>
          <w:noProof/>
          <w:lang w:val="en-AU"/>
        </w:rPr>
        <w:drawing>
          <wp:anchor distT="0" distB="0" distL="114300" distR="114300" simplePos="0" relativeHeight="251719680" behindDoc="0" locked="0" layoutInCell="1" allowOverlap="1" wp14:anchorId="4CFF9D12" wp14:editId="05398E1D">
            <wp:simplePos x="0" y="0"/>
            <wp:positionH relativeFrom="column">
              <wp:posOffset>380086</wp:posOffset>
            </wp:positionH>
            <wp:positionV relativeFrom="paragraph">
              <wp:posOffset>440781</wp:posOffset>
            </wp:positionV>
            <wp:extent cx="247650" cy="247650"/>
            <wp:effectExtent l="0" t="0" r="0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fo-sig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4366">
        <w:rPr>
          <w:lang w:val="en-AU"/>
        </w:rPr>
        <w:t>Select the home and away teams.</w:t>
      </w:r>
    </w:p>
    <w:p w:rsidR="00744366" w:rsidRDefault="00744366" w:rsidP="006E27CC">
      <w:pPr>
        <w:pStyle w:val="Step"/>
        <w:rPr>
          <w:lang w:val="en-AU"/>
        </w:rPr>
      </w:pPr>
      <w:r>
        <w:rPr>
          <w:lang w:val="en-AU"/>
        </w:rPr>
        <w:t xml:space="preserve">Select </w:t>
      </w:r>
    </w:p>
    <w:p w:rsidR="00CC5A47" w:rsidRDefault="00CC5A4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6E27CC" w:rsidRDefault="00990031" w:rsidP="00990031">
      <w:pPr>
        <w:pStyle w:val="Heading1"/>
      </w:pPr>
      <w:bookmarkStart w:id="10" w:name="_Toc465590815"/>
      <w:r>
        <w:lastRenderedPageBreak/>
        <w:t>Generating a Fixture</w:t>
      </w:r>
      <w:bookmarkEnd w:id="10"/>
    </w:p>
    <w:p w:rsidR="00990031" w:rsidRPr="000112D0" w:rsidRDefault="007A7CFA" w:rsidP="000112D0">
      <w:pPr>
        <w:pStyle w:val="Step"/>
        <w:numPr>
          <w:ilvl w:val="0"/>
          <w:numId w:val="14"/>
        </w:numPr>
        <w:rPr>
          <w:lang w:val="en-AU"/>
        </w:rPr>
      </w:pP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C0DA875" wp14:editId="030453A5">
                <wp:simplePos x="0" y="0"/>
                <wp:positionH relativeFrom="margin">
                  <wp:posOffset>1557495</wp:posOffset>
                </wp:positionH>
                <wp:positionV relativeFrom="paragraph">
                  <wp:posOffset>-24988</wp:posOffset>
                </wp:positionV>
                <wp:extent cx="1059815" cy="220980"/>
                <wp:effectExtent l="0" t="0" r="26035" b="26670"/>
                <wp:wrapNone/>
                <wp:docPr id="54" name="Rounded 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815" cy="220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7CFA" w:rsidRPr="006E27CC" w:rsidRDefault="007A7CFA" w:rsidP="0099003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Generate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C0DA875" id="Rounded Rectangle 54" o:spid="_x0000_s1057" style="position:absolute;left:0;text-align:left;margin-left:122.65pt;margin-top:-1.95pt;width:83.45pt;height:17.4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" fillcolor="white [3201]" strokecolor="black [3200]" strokeweight="1pt">
                <v:stroke joinstyle="miter"/>
                <v:textbox inset="0,0,0,0">
                  <w:txbxContent>
                    <w:p w:rsidR="007A7CFA" w:rsidRPr="006E27CC" w:rsidRDefault="007A7CFA" w:rsidP="0099003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Generate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90031" w:rsidRPr="000112D0">
        <w:rPr>
          <w:lang w:val="en-AU"/>
        </w:rPr>
        <w:t xml:space="preserve">Within a fixture, select                  </w:t>
      </w:r>
    </w:p>
    <w:p w:rsidR="00990031" w:rsidRDefault="004779EE" w:rsidP="00990031">
      <w:pPr>
        <w:pStyle w:val="Step"/>
        <w:rPr>
          <w:lang w:val="en-AU"/>
        </w:rPr>
      </w:pPr>
      <w:r w:rsidRPr="00990031">
        <w:rPr>
          <w:noProof/>
          <w:lang w:val="en-AU"/>
        </w:rPr>
        <w:drawing>
          <wp:anchor distT="0" distB="0" distL="114300" distR="114300" simplePos="0" relativeHeight="251727872" behindDoc="0" locked="0" layoutInCell="1" allowOverlap="1" wp14:anchorId="58098AD3" wp14:editId="011FAF1A">
            <wp:simplePos x="0" y="0"/>
            <wp:positionH relativeFrom="column">
              <wp:posOffset>356235</wp:posOffset>
            </wp:positionH>
            <wp:positionV relativeFrom="paragraph">
              <wp:posOffset>319908</wp:posOffset>
            </wp:positionV>
            <wp:extent cx="247650" cy="247650"/>
            <wp:effectExtent l="0" t="0" r="0" b="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fo-sig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7CFA" w:rsidRPr="00990031">
        <w:rPr>
          <w:noProof/>
          <w:lang w:val="en-AU"/>
        </w:rPr>
        <mc:AlternateContent>
          <mc:Choice Requires="wps">
            <w:drawing>
              <wp:anchor distT="71755" distB="71755" distL="114300" distR="114300" simplePos="0" relativeHeight="251726848" behindDoc="0" locked="0" layoutInCell="1" allowOverlap="1" wp14:anchorId="378D38E2" wp14:editId="3FCC1809">
                <wp:simplePos x="0" y="0"/>
                <wp:positionH relativeFrom="margin">
                  <wp:align>right</wp:align>
                </wp:positionH>
                <wp:positionV relativeFrom="paragraph">
                  <wp:posOffset>258445</wp:posOffset>
                </wp:positionV>
                <wp:extent cx="5506085" cy="416560"/>
                <wp:effectExtent l="0" t="0" r="0" b="2540"/>
                <wp:wrapTopAndBottom/>
                <wp:docPr id="55" name="Rounded 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6085" cy="41656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7CFA" w:rsidRPr="00744366" w:rsidRDefault="007A7CFA" w:rsidP="00990031">
                            <w:pPr>
                              <w:pStyle w:val="Inf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The fixture may generate much quicker than the estimated time.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36000" rIns="72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8D38E2" id="Rounded Rectangle 55" o:spid="_x0000_s1058" style="position:absolute;left:0;text-align:left;margin-left:382.35pt;margin-top:20.35pt;width:433.55pt;height:32.8pt;z-index:251726848;visibility:visible;mso-wrap-style:square;mso-width-percent:0;mso-height-percent:0;mso-wrap-distance-left:9pt;mso-wrap-distance-top:5.65pt;mso-wrap-distance-right:9pt;mso-wrap-distance-bottom:5.65pt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" fillcolor="#5b9bd5 [3204]" stroked="f">
                <v:fill opacity="32896f"/>
                <v:textbox inset="2mm,1mm,2mm,1mm">
                  <w:txbxContent>
                    <w:p w:rsidR="007A7CFA" w:rsidRPr="00744366" w:rsidRDefault="007A7CFA" w:rsidP="00990031">
                      <w:pPr>
                        <w:pStyle w:val="Info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The fixture may generate much quicker than the estimated time. 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990031">
        <w:rPr>
          <w:lang w:val="en-AU"/>
        </w:rPr>
        <w:t>A summary and estimated time is presented.</w:t>
      </w:r>
    </w:p>
    <w:p w:rsidR="00990031" w:rsidRDefault="00CC5A47" w:rsidP="00990031">
      <w:pPr>
        <w:pStyle w:val="Step"/>
        <w:rPr>
          <w:lang w:val="en-AU"/>
        </w:rPr>
      </w:pPr>
      <w:r w:rsidRPr="005C776E">
        <w:rPr>
          <w:noProof/>
          <w:lang w:val="en-AU"/>
        </w:rPr>
        <mc:AlternateContent>
          <mc:Choice Requires="wps">
            <w:drawing>
              <wp:anchor distT="71755" distB="71755" distL="114300" distR="114300" simplePos="0" relativeHeight="251776000" behindDoc="0" locked="0" layoutInCell="1" allowOverlap="1" wp14:anchorId="13C2DFB9" wp14:editId="360D7681">
                <wp:simplePos x="0" y="0"/>
                <wp:positionH relativeFrom="margin">
                  <wp:posOffset>237490</wp:posOffset>
                </wp:positionH>
                <wp:positionV relativeFrom="paragraph">
                  <wp:posOffset>2539365</wp:posOffset>
                </wp:positionV>
                <wp:extent cx="5440680" cy="2386330"/>
                <wp:effectExtent l="0" t="0" r="7620" b="0"/>
                <wp:wrapTopAndBottom/>
                <wp:docPr id="74" name="Rounded 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0680" cy="238633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7CFA" w:rsidRDefault="007A7CFA" w:rsidP="005C776E">
                            <w:pPr>
                              <w:pStyle w:val="Inf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5C776E">
                              <w:rPr>
                                <w:color w:val="000000" w:themeColor="text1"/>
                                <w:lang w:val="en-US"/>
                              </w:rPr>
                              <w:t>Certain constraints result in an impossible fixture. The software informs you of the following:</w:t>
                            </w:r>
                          </w:p>
                          <w:p w:rsidR="007A7CFA" w:rsidRPr="005C776E" w:rsidRDefault="007A7CFA" w:rsidP="005C776E">
                            <w:pPr>
                              <w:pStyle w:val="featurelist"/>
                              <w:ind w:left="1134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5C776E">
                              <w:rPr>
                                <w:color w:val="000000" w:themeColor="text1"/>
                                <w:lang w:val="en-US"/>
                              </w:rPr>
                              <w:t>Reserve matches break maximum home/away constraint</w:t>
                            </w:r>
                            <w:r w:rsidR="004B7B37">
                              <w:rPr>
                                <w:color w:val="000000" w:themeColor="text1"/>
                                <w:lang w:val="en-US"/>
                              </w:rPr>
                              <w:t>s</w:t>
                            </w:r>
                            <w:r w:rsidRPr="005C776E">
                              <w:rPr>
                                <w:color w:val="000000" w:themeColor="text1"/>
                                <w:lang w:val="en-US"/>
                              </w:rPr>
                              <w:t>.</w:t>
                            </w:r>
                          </w:p>
                          <w:p w:rsidR="007A7CFA" w:rsidRPr="005C776E" w:rsidRDefault="007A7CFA" w:rsidP="005C776E">
                            <w:pPr>
                              <w:pStyle w:val="featurelist"/>
                              <w:ind w:left="1134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5C776E">
                              <w:rPr>
                                <w:color w:val="000000" w:themeColor="text1"/>
                                <w:lang w:val="en-US"/>
                              </w:rPr>
                              <w:t>Reserve matches break consecutive home/away constraints.</w:t>
                            </w:r>
                          </w:p>
                          <w:p w:rsidR="007A7CFA" w:rsidRDefault="007A7CFA" w:rsidP="005C776E">
                            <w:pPr>
                              <w:pStyle w:val="featurelist"/>
                              <w:ind w:left="1134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5C776E">
                              <w:rPr>
                                <w:color w:val="000000" w:themeColor="text1"/>
                                <w:lang w:val="en-US"/>
                              </w:rPr>
                              <w:t>Conflict between maximum home/away and consecutive home/away constraints.</w:t>
                            </w:r>
                          </w:p>
                          <w:p w:rsidR="007A7CFA" w:rsidRPr="00B018AA" w:rsidRDefault="007A7CFA" w:rsidP="00B018AA">
                            <w:pPr>
                              <w:pStyle w:val="Inf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B018AA">
                              <w:rPr>
                                <w:color w:val="000000" w:themeColor="text1"/>
                              </w:rPr>
                              <w:t>You will not be informed for all other constraints resulting in an impossible fixture. The software will inform you a solution cannot be found but will not state why.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36000" rIns="72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C2DFB9" id="Rounded Rectangle 74" o:spid="_x0000_s1059" style="position:absolute;left:0;text-align:left;margin-left:18.7pt;margin-top:199.95pt;width:428.4pt;height:187.9pt;z-index:251776000;visibility:visible;mso-wrap-style:square;mso-width-percent:0;mso-height-percent:0;mso-wrap-distance-left:9pt;mso-wrap-distance-top:5.65pt;mso-wrap-distance-right:9pt;mso-wrap-distance-bottom:5.65pt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" fillcolor="#5b9bd5 [3204]" stroked="f">
                <v:fill opacity="32896f"/>
                <v:textbox inset="2mm,1mm,2mm,1mm">
                  <w:txbxContent>
                    <w:p w:rsidR="007A7CFA" w:rsidRDefault="007A7CFA" w:rsidP="005C776E">
                      <w:pPr>
                        <w:pStyle w:val="Info"/>
                        <w:rPr>
                          <w:color w:val="000000" w:themeColor="text1"/>
                          <w:lang w:val="en-US"/>
                        </w:rPr>
                      </w:pPr>
                      <w:r w:rsidRPr="005C776E">
                        <w:rPr>
                          <w:color w:val="000000" w:themeColor="text1"/>
                          <w:lang w:val="en-US"/>
                        </w:rPr>
                        <w:t>Certain constraints result in an impossible fixture. The software informs you of the following:</w:t>
                      </w:r>
                    </w:p>
                    <w:p w:rsidR="007A7CFA" w:rsidRPr="005C776E" w:rsidRDefault="007A7CFA" w:rsidP="005C776E">
                      <w:pPr>
                        <w:pStyle w:val="featurelist"/>
                        <w:ind w:left="1134"/>
                        <w:rPr>
                          <w:color w:val="000000" w:themeColor="text1"/>
                          <w:lang w:val="en-US"/>
                        </w:rPr>
                      </w:pPr>
                      <w:r w:rsidRPr="005C776E">
                        <w:rPr>
                          <w:color w:val="000000" w:themeColor="text1"/>
                          <w:lang w:val="en-US"/>
                        </w:rPr>
                        <w:t>Reserve matches break maximum home/away constraint</w:t>
                      </w:r>
                      <w:r w:rsidR="004B7B37">
                        <w:rPr>
                          <w:color w:val="000000" w:themeColor="text1"/>
                          <w:lang w:val="en-US"/>
                        </w:rPr>
                        <w:t>s</w:t>
                      </w:r>
                      <w:r w:rsidRPr="005C776E">
                        <w:rPr>
                          <w:color w:val="000000" w:themeColor="text1"/>
                          <w:lang w:val="en-US"/>
                        </w:rPr>
                        <w:t>.</w:t>
                      </w:r>
                    </w:p>
                    <w:p w:rsidR="007A7CFA" w:rsidRPr="005C776E" w:rsidRDefault="007A7CFA" w:rsidP="005C776E">
                      <w:pPr>
                        <w:pStyle w:val="featurelist"/>
                        <w:ind w:left="1134"/>
                        <w:rPr>
                          <w:color w:val="000000" w:themeColor="text1"/>
                          <w:lang w:val="en-US"/>
                        </w:rPr>
                      </w:pPr>
                      <w:r w:rsidRPr="005C776E">
                        <w:rPr>
                          <w:color w:val="000000" w:themeColor="text1"/>
                          <w:lang w:val="en-US"/>
                        </w:rPr>
                        <w:t>Reserve matches break consecutive home/away constraints.</w:t>
                      </w:r>
                    </w:p>
                    <w:p w:rsidR="007A7CFA" w:rsidRDefault="007A7CFA" w:rsidP="005C776E">
                      <w:pPr>
                        <w:pStyle w:val="featurelist"/>
                        <w:ind w:left="1134"/>
                        <w:rPr>
                          <w:color w:val="000000" w:themeColor="text1"/>
                          <w:lang w:val="en-US"/>
                        </w:rPr>
                      </w:pPr>
                      <w:r w:rsidRPr="005C776E">
                        <w:rPr>
                          <w:color w:val="000000" w:themeColor="text1"/>
                          <w:lang w:val="en-US"/>
                        </w:rPr>
                        <w:t>Conflict between maximum home/away and consecutive home/away constraints.</w:t>
                      </w:r>
                    </w:p>
                    <w:p w:rsidR="007A7CFA" w:rsidRPr="00B018AA" w:rsidRDefault="007A7CFA" w:rsidP="00B018AA">
                      <w:pPr>
                        <w:pStyle w:val="Info"/>
                        <w:rPr>
                          <w:color w:val="000000" w:themeColor="text1"/>
                          <w:lang w:val="en-US"/>
                        </w:rPr>
                      </w:pPr>
                      <w:r w:rsidRPr="00B018AA">
                        <w:rPr>
                          <w:color w:val="000000" w:themeColor="text1"/>
                        </w:rPr>
                        <w:t>You will not be informed for all other constraints resulting in an impossible fixture. The software will inform you a solution cannot be found but will not state why.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Pr="005C776E">
        <w:rPr>
          <w:noProof/>
          <w:lang w:val="en-AU"/>
        </w:rPr>
        <w:drawing>
          <wp:anchor distT="0" distB="0" distL="114300" distR="114300" simplePos="0" relativeHeight="251783168" behindDoc="0" locked="0" layoutInCell="1" allowOverlap="1" wp14:anchorId="3D87F27A" wp14:editId="236E1454">
            <wp:simplePos x="0" y="0"/>
            <wp:positionH relativeFrom="column">
              <wp:posOffset>364490</wp:posOffset>
            </wp:positionH>
            <wp:positionV relativeFrom="paragraph">
              <wp:posOffset>3432649</wp:posOffset>
            </wp:positionV>
            <wp:extent cx="247650" cy="247650"/>
            <wp:effectExtent l="0" t="0" r="0" b="0"/>
            <wp:wrapNone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fo-sig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79EE"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10EA478" wp14:editId="39C87426">
                <wp:simplePos x="0" y="0"/>
                <wp:positionH relativeFrom="margin">
                  <wp:posOffset>243840</wp:posOffset>
                </wp:positionH>
                <wp:positionV relativeFrom="paragraph">
                  <wp:posOffset>703392</wp:posOffset>
                </wp:positionV>
                <wp:extent cx="1060102" cy="220980"/>
                <wp:effectExtent l="0" t="0" r="26035" b="26670"/>
                <wp:wrapNone/>
                <wp:docPr id="60" name="Rounded 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102" cy="220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7CFA" w:rsidRPr="006E27CC" w:rsidRDefault="007A7CFA" w:rsidP="00DB400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10EA478" id="Rounded Rectangle 60" o:spid="_x0000_s1060" style="position:absolute;left:0;text-align:left;margin-left:19.2pt;margin-top:55.4pt;width:83.45pt;height:17.4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" fillcolor="white [3201]" strokecolor="black [3200]" strokeweight="1pt">
                <v:stroke joinstyle="miter"/>
                <v:textbox inset="0,0,0,0">
                  <w:txbxContent>
                    <w:p w:rsidR="007A7CFA" w:rsidRPr="006E27CC" w:rsidRDefault="007A7CFA" w:rsidP="00DB400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Review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779EE"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A1CA680" wp14:editId="182C6E65">
                <wp:simplePos x="0" y="0"/>
                <wp:positionH relativeFrom="margin">
                  <wp:posOffset>643095</wp:posOffset>
                </wp:positionH>
                <wp:positionV relativeFrom="paragraph">
                  <wp:posOffset>451199</wp:posOffset>
                </wp:positionV>
                <wp:extent cx="1059815" cy="220980"/>
                <wp:effectExtent l="0" t="0" r="26035" b="26670"/>
                <wp:wrapNone/>
                <wp:docPr id="57" name="Rounded 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815" cy="220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7CFA" w:rsidRPr="006E27CC" w:rsidRDefault="007A7CFA" w:rsidP="0099003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Generate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A1CA680" id="Rounded Rectangle 57" o:spid="_x0000_s1061" style="position:absolute;left:0;text-align:left;margin-left:50.65pt;margin-top:35.55pt;width:83.45pt;height:17.4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" fillcolor="white [3201]" strokecolor="black [3200]" strokeweight="1pt">
                <v:stroke joinstyle="miter"/>
                <v:textbox inset="0,0,0,0">
                  <w:txbxContent>
                    <w:p w:rsidR="007A7CFA" w:rsidRPr="006E27CC" w:rsidRDefault="007A7CFA" w:rsidP="0099003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Generate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863B0" w:rsidRPr="005C776E">
        <w:rPr>
          <w:noProof/>
          <w:lang w:val="en-AU"/>
        </w:rPr>
        <w:drawing>
          <wp:anchor distT="0" distB="0" distL="114300" distR="114300" simplePos="0" relativeHeight="251781120" behindDoc="0" locked="0" layoutInCell="1" allowOverlap="1" wp14:anchorId="7B93CFC3" wp14:editId="70965915">
            <wp:simplePos x="0" y="0"/>
            <wp:positionH relativeFrom="column">
              <wp:posOffset>354875</wp:posOffset>
            </wp:positionH>
            <wp:positionV relativeFrom="paragraph">
              <wp:posOffset>1950239</wp:posOffset>
            </wp:positionV>
            <wp:extent cx="247650" cy="247650"/>
            <wp:effectExtent l="0" t="0" r="0" b="0"/>
            <wp:wrapNone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fo-sig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63B0" w:rsidRPr="00990031">
        <w:rPr>
          <w:noProof/>
          <w:lang w:val="en-AU"/>
        </w:rPr>
        <mc:AlternateContent>
          <mc:Choice Requires="wps">
            <w:drawing>
              <wp:anchor distT="71755" distB="71755" distL="114300" distR="114300" simplePos="0" relativeHeight="251779072" behindDoc="0" locked="0" layoutInCell="1" allowOverlap="1" wp14:anchorId="52E47489" wp14:editId="215799FE">
                <wp:simplePos x="0" y="0"/>
                <wp:positionH relativeFrom="margin">
                  <wp:align>right</wp:align>
                </wp:positionH>
                <wp:positionV relativeFrom="paragraph">
                  <wp:posOffset>1732915</wp:posOffset>
                </wp:positionV>
                <wp:extent cx="5510530" cy="668020"/>
                <wp:effectExtent l="0" t="0" r="0" b="0"/>
                <wp:wrapTopAndBottom/>
                <wp:docPr id="76" name="Rounded 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0530" cy="6680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63B0" w:rsidRPr="00744366" w:rsidRDefault="003863B0" w:rsidP="003863B0">
                            <w:pPr>
                              <w:pStyle w:val="Inf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Sometimes a fixture cannot be found within the estimated time. Try generating the fixture again. If generation fails three times, </w:t>
                            </w:r>
                            <w:r w:rsidRPr="003863B0">
                              <w:rPr>
                                <w:color w:val="000000" w:themeColor="text1"/>
                                <w:lang w:val="en-US"/>
                              </w:rPr>
                              <w:t>check the constraints. Consider relaxing some constraints or including less reserve matches.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36000" rIns="72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E47489" id="Rounded Rectangle 76" o:spid="_x0000_s1062" style="position:absolute;left:0;text-align:left;margin-left:382.7pt;margin-top:136.45pt;width:433.9pt;height:52.6pt;z-index:251779072;visibility:visible;mso-wrap-style:square;mso-width-percent:0;mso-height-percent:0;mso-wrap-distance-left:9pt;mso-wrap-distance-top:5.65pt;mso-wrap-distance-right:9pt;mso-wrap-distance-bottom:5.65pt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" fillcolor="#5b9bd5 [3204]" stroked="f">
                <v:fill opacity="32896f"/>
                <v:textbox inset="2mm,1mm,2mm,1mm">
                  <w:txbxContent>
                    <w:p w:rsidR="003863B0" w:rsidRPr="00744366" w:rsidRDefault="003863B0" w:rsidP="003863B0">
                      <w:pPr>
                        <w:pStyle w:val="Info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Sometimes a fixture cannot be found within the estimated time. Try generating the fixture again. If generation fails three times, </w:t>
                      </w:r>
                      <w:r w:rsidRPr="003863B0">
                        <w:rPr>
                          <w:color w:val="000000" w:themeColor="text1"/>
                          <w:lang w:val="en-US"/>
                        </w:rPr>
                        <w:t>check the constraints. Consider relaxing some constraints or including less reserve matches.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7A7CFA" w:rsidRPr="00990031">
        <w:rPr>
          <w:noProof/>
          <w:lang w:val="en-AU"/>
        </w:rPr>
        <mc:AlternateContent>
          <mc:Choice Requires="wps">
            <w:drawing>
              <wp:anchor distT="71755" distB="71755" distL="114300" distR="114300" simplePos="0" relativeHeight="251731968" behindDoc="0" locked="0" layoutInCell="1" allowOverlap="1" wp14:anchorId="38BB602B" wp14:editId="0765229F">
                <wp:simplePos x="0" y="0"/>
                <wp:positionH relativeFrom="margin">
                  <wp:align>right</wp:align>
                </wp:positionH>
                <wp:positionV relativeFrom="paragraph">
                  <wp:posOffset>1115060</wp:posOffset>
                </wp:positionV>
                <wp:extent cx="5510530" cy="471805"/>
                <wp:effectExtent l="0" t="0" r="0" b="4445"/>
                <wp:wrapTopAndBottom/>
                <wp:docPr id="58" name="Rounded 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0530" cy="47180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7CFA" w:rsidRPr="00744366" w:rsidRDefault="007A7CFA" w:rsidP="00990031">
                            <w:pPr>
                              <w:pStyle w:val="Inf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Any errors that occur during fixture generation will be shown in an information box below the Generate button</w:t>
                            </w:r>
                            <w:r w:rsidR="004779EE">
                              <w:rPr>
                                <w:color w:val="000000" w:themeColor="text1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36000" rIns="72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BB602B" id="Rounded Rectangle 58" o:spid="_x0000_s1063" style="position:absolute;left:0;text-align:left;margin-left:382.7pt;margin-top:87.8pt;width:433.9pt;height:37.15pt;z-index:251731968;visibility:visible;mso-wrap-style:square;mso-width-percent:0;mso-height-percent:0;mso-wrap-distance-left:9pt;mso-wrap-distance-top:5.65pt;mso-wrap-distance-right:9pt;mso-wrap-distance-bottom:5.65pt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" fillcolor="#5b9bd5 [3204]" stroked="f">
                <v:fill opacity="32896f"/>
                <v:textbox inset="2mm,1mm,2mm,1mm">
                  <w:txbxContent>
                    <w:p w:rsidR="007A7CFA" w:rsidRPr="00744366" w:rsidRDefault="007A7CFA" w:rsidP="00990031">
                      <w:pPr>
                        <w:pStyle w:val="Info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Any errors that occur during fixture generation will be shown in an information box below the Generate button</w:t>
                      </w:r>
                      <w:r w:rsidR="004779EE">
                        <w:rPr>
                          <w:color w:val="000000" w:themeColor="text1"/>
                          <w:lang w:val="en-US"/>
                        </w:rPr>
                        <w:t>.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990031" w:rsidRPr="00990031">
        <w:rPr>
          <w:noProof/>
          <w:lang w:val="en-AU"/>
        </w:rPr>
        <w:drawing>
          <wp:anchor distT="0" distB="0" distL="114300" distR="114300" simplePos="0" relativeHeight="251734016" behindDoc="0" locked="0" layoutInCell="1" allowOverlap="1" wp14:anchorId="4DEDEECD" wp14:editId="3BEEFB6D">
            <wp:simplePos x="0" y="0"/>
            <wp:positionH relativeFrom="column">
              <wp:posOffset>346298</wp:posOffset>
            </wp:positionH>
            <wp:positionV relativeFrom="paragraph">
              <wp:posOffset>1219242</wp:posOffset>
            </wp:positionV>
            <wp:extent cx="247650" cy="247650"/>
            <wp:effectExtent l="0" t="0" r="0" b="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fo-sig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0031">
        <w:rPr>
          <w:lang w:val="en-AU"/>
        </w:rPr>
        <w:t>Select                                      When generation is complete, the progress bar will disappear and t</w:t>
      </w:r>
      <w:r w:rsidR="00DB400A">
        <w:rPr>
          <w:lang w:val="en-AU"/>
        </w:rPr>
        <w:t>he</w:t>
      </w:r>
      <w:r w:rsidR="00DB400A">
        <w:rPr>
          <w:lang w:val="en-AU"/>
        </w:rPr>
        <w:br/>
        <w:t xml:space="preserve">                                </w:t>
      </w:r>
      <w:r w:rsidR="004779EE">
        <w:rPr>
          <w:lang w:val="en-AU"/>
        </w:rPr>
        <w:t xml:space="preserve">    </w:t>
      </w:r>
      <w:r w:rsidR="00DB400A">
        <w:rPr>
          <w:lang w:val="en-AU"/>
        </w:rPr>
        <w:t>button will become available to select.</w:t>
      </w:r>
    </w:p>
    <w:p w:rsidR="00990031" w:rsidRDefault="00A440FA" w:rsidP="005C776E">
      <w:pPr>
        <w:pStyle w:val="Heading1"/>
      </w:pPr>
      <w:bookmarkStart w:id="11" w:name="_Toc465590816"/>
      <w:r>
        <w:t>Reviewing a Fixture</w:t>
      </w:r>
      <w:bookmarkEnd w:id="11"/>
    </w:p>
    <w:p w:rsidR="00A440FA" w:rsidRDefault="009C41E7" w:rsidP="000112D0">
      <w:pPr>
        <w:pStyle w:val="Step"/>
        <w:numPr>
          <w:ilvl w:val="0"/>
          <w:numId w:val="15"/>
        </w:numPr>
        <w:rPr>
          <w:lang w:val="en-AU"/>
        </w:rPr>
      </w:pPr>
      <w:r w:rsidRPr="00AC08BD">
        <w:rPr>
          <w:noProof/>
          <w:lang w:val="en-AU"/>
        </w:rPr>
        <w:drawing>
          <wp:anchor distT="0" distB="0" distL="114300" distR="114300" simplePos="0" relativeHeight="251744256" behindDoc="0" locked="0" layoutInCell="1" allowOverlap="1" wp14:anchorId="5A304CFA" wp14:editId="0A05FE7F">
            <wp:simplePos x="0" y="0"/>
            <wp:positionH relativeFrom="column">
              <wp:posOffset>433070</wp:posOffset>
            </wp:positionH>
            <wp:positionV relativeFrom="paragraph">
              <wp:posOffset>420670</wp:posOffset>
            </wp:positionV>
            <wp:extent cx="247650" cy="24765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fo-sig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C08BD">
        <w:rPr>
          <w:noProof/>
          <w:lang w:val="en-AU"/>
        </w:rPr>
        <mc:AlternateContent>
          <mc:Choice Requires="wps">
            <w:drawing>
              <wp:anchor distT="71755" distB="71755" distL="114300" distR="114300" simplePos="0" relativeHeight="251785216" behindDoc="0" locked="0" layoutInCell="1" allowOverlap="1" wp14:anchorId="2301024A" wp14:editId="78C1948A">
                <wp:simplePos x="0" y="0"/>
                <wp:positionH relativeFrom="margin">
                  <wp:align>right</wp:align>
                </wp:positionH>
                <wp:positionV relativeFrom="paragraph">
                  <wp:posOffset>313690</wp:posOffset>
                </wp:positionV>
                <wp:extent cx="5439410" cy="471805"/>
                <wp:effectExtent l="0" t="0" r="8890" b="4445"/>
                <wp:wrapTopAndBottom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9410" cy="47180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41E7" w:rsidRPr="00744366" w:rsidRDefault="009C41E7" w:rsidP="009C41E7">
                            <w:pPr>
                              <w:pStyle w:val="Inf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Round 1 start date is the start date of the fixture. Subsequent round dates are Saturdays.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36000" rIns="72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01024A" id="Rounded Rectangle 23" o:spid="_x0000_s1064" style="position:absolute;left:0;text-align:left;margin-left:377.1pt;margin-top:24.7pt;width:428.3pt;height:37.15pt;z-index:251785216;visibility:visible;mso-wrap-style:square;mso-width-percent:0;mso-height-percent:0;mso-wrap-distance-left:9pt;mso-wrap-distance-top:5.65pt;mso-wrap-distance-right:9pt;mso-wrap-distance-bottom:5.65pt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" fillcolor="#5b9bd5 [3204]" stroked="f">
                <v:fill opacity="32896f"/>
                <v:textbox inset="2mm,1mm,2mm,1mm">
                  <w:txbxContent>
                    <w:p w:rsidR="009C41E7" w:rsidRPr="00744366" w:rsidRDefault="009C41E7" w:rsidP="009C41E7">
                      <w:pPr>
                        <w:pStyle w:val="Info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Round 1 start date is the start date of the fixture. Subsequent round dates are Saturdays.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5C776E"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56C7329" wp14:editId="1C8ABDA5">
                <wp:simplePos x="0" y="0"/>
                <wp:positionH relativeFrom="margin">
                  <wp:posOffset>1577591</wp:posOffset>
                </wp:positionH>
                <wp:positionV relativeFrom="paragraph">
                  <wp:posOffset>-8032</wp:posOffset>
                </wp:positionV>
                <wp:extent cx="683260" cy="220980"/>
                <wp:effectExtent l="0" t="0" r="21590" b="2667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220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7CFA" w:rsidRPr="006E27CC" w:rsidRDefault="007A7CFA" w:rsidP="00A440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56C7329" id="Rounded Rectangle 2" o:spid="_x0000_s1065" style="position:absolute;left:0;text-align:left;margin-left:124.2pt;margin-top:-.65pt;width:53.8pt;height:17.4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" fillcolor="white [3201]" strokecolor="black [3200]" strokeweight="1pt">
                <v:stroke joinstyle="miter"/>
                <v:textbox inset="0,0,0,0">
                  <w:txbxContent>
                    <w:p w:rsidR="007A7CFA" w:rsidRPr="006E27CC" w:rsidRDefault="007A7CFA" w:rsidP="00A440F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Review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440FA" w:rsidRPr="000112D0">
        <w:rPr>
          <w:lang w:val="en-AU"/>
        </w:rPr>
        <w:t>Within a fixture, select                           The rounds, date, and matches are shown.</w:t>
      </w:r>
    </w:p>
    <w:p w:rsidR="00990031" w:rsidRDefault="00601450" w:rsidP="00601450">
      <w:pPr>
        <w:pStyle w:val="Heading1"/>
      </w:pPr>
      <w:bookmarkStart w:id="12" w:name="_Toc465590817"/>
      <w:r>
        <w:t>Editing a Fixture</w:t>
      </w:r>
      <w:bookmarkEnd w:id="12"/>
    </w:p>
    <w:p w:rsidR="00990031" w:rsidRPr="000112D0" w:rsidRDefault="00601450" w:rsidP="000112D0">
      <w:pPr>
        <w:pStyle w:val="Step"/>
        <w:numPr>
          <w:ilvl w:val="0"/>
          <w:numId w:val="16"/>
        </w:numPr>
        <w:rPr>
          <w:lang w:val="en-AU"/>
        </w:rPr>
      </w:pP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19A1CF0" wp14:editId="6054ED4A">
                <wp:simplePos x="0" y="0"/>
                <wp:positionH relativeFrom="margin">
                  <wp:posOffset>1552470</wp:posOffset>
                </wp:positionH>
                <wp:positionV relativeFrom="paragraph">
                  <wp:posOffset>-30145</wp:posOffset>
                </wp:positionV>
                <wp:extent cx="683260" cy="220980"/>
                <wp:effectExtent l="0" t="0" r="21590" b="2667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220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7CFA" w:rsidRPr="006E27CC" w:rsidRDefault="007A7CFA" w:rsidP="0060145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19A1CF0" id="Rounded Rectangle 27" o:spid="_x0000_s1066" style="position:absolute;left:0;text-align:left;margin-left:122.25pt;margin-top:-2.35pt;width:53.8pt;height:17.4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" fillcolor="white [3201]" strokecolor="black [3200]" strokeweight="1pt">
                <v:stroke joinstyle="miter"/>
                <v:textbox inset="0,0,0,0">
                  <w:txbxContent>
                    <w:p w:rsidR="007A7CFA" w:rsidRPr="006E27CC" w:rsidRDefault="007A7CFA" w:rsidP="0060145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Review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0112D0">
        <w:rPr>
          <w:lang w:val="en-AU"/>
        </w:rPr>
        <w:t xml:space="preserve">Within a fixture, select  </w:t>
      </w:r>
    </w:p>
    <w:p w:rsidR="00990031" w:rsidRDefault="004779EE" w:rsidP="00601450">
      <w:pPr>
        <w:pStyle w:val="Step"/>
        <w:rPr>
          <w:lang w:val="en-AU"/>
        </w:rPr>
      </w:pPr>
      <w:r w:rsidRPr="00191FBD">
        <w:rPr>
          <w:noProof/>
          <w:lang w:val="en-AU"/>
        </w:rPr>
        <w:lastRenderedPageBreak/>
        <w:drawing>
          <wp:anchor distT="0" distB="0" distL="114300" distR="114300" simplePos="0" relativeHeight="251791360" behindDoc="0" locked="0" layoutInCell="1" allowOverlap="1" wp14:anchorId="35202260" wp14:editId="2CD38555">
            <wp:simplePos x="0" y="0"/>
            <wp:positionH relativeFrom="column">
              <wp:posOffset>366284</wp:posOffset>
            </wp:positionH>
            <wp:positionV relativeFrom="paragraph">
              <wp:posOffset>1250943</wp:posOffset>
            </wp:positionV>
            <wp:extent cx="247650" cy="247650"/>
            <wp:effectExtent l="0" t="0" r="0" b="0"/>
            <wp:wrapNone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fo-sig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91FBD">
        <w:rPr>
          <w:noProof/>
          <w:lang w:val="en-AU"/>
        </w:rPr>
        <mc:AlternateContent>
          <mc:Choice Requires="wps">
            <w:drawing>
              <wp:anchor distT="71755" distB="71755" distL="114300" distR="114300" simplePos="0" relativeHeight="251789312" behindDoc="0" locked="0" layoutInCell="1" allowOverlap="1" wp14:anchorId="49AEDA28" wp14:editId="53F406EC">
                <wp:simplePos x="0" y="0"/>
                <wp:positionH relativeFrom="margin">
                  <wp:align>right</wp:align>
                </wp:positionH>
                <wp:positionV relativeFrom="paragraph">
                  <wp:posOffset>1183640</wp:posOffset>
                </wp:positionV>
                <wp:extent cx="5485130" cy="381635"/>
                <wp:effectExtent l="0" t="0" r="1270" b="0"/>
                <wp:wrapTopAndBottom/>
                <wp:docPr id="79" name="Rounded 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5130" cy="38163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79EE" w:rsidRPr="00744366" w:rsidRDefault="004779EE" w:rsidP="004779EE">
                            <w:pPr>
                              <w:pStyle w:val="Inf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You cannot undo your edits. You cannot revert to the generated fixture.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36000" rIns="72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AEDA28" id="Rounded Rectangle 79" o:spid="_x0000_s1067" style="position:absolute;left:0;text-align:left;margin-left:380.7pt;margin-top:93.2pt;width:431.9pt;height:30.05pt;z-index:251789312;visibility:visible;mso-wrap-style:square;mso-width-percent:0;mso-height-percent:0;mso-wrap-distance-left:9pt;mso-wrap-distance-top:5.65pt;mso-wrap-distance-right:9pt;mso-wrap-distance-bottom:5.65pt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" fillcolor="#5b9bd5 [3204]" stroked="f">
                <v:fill opacity="32896f"/>
                <v:textbox inset="2mm,1mm,2mm,1mm">
                  <w:txbxContent>
                    <w:p w:rsidR="004779EE" w:rsidRPr="00744366" w:rsidRDefault="004779EE" w:rsidP="004779EE">
                      <w:pPr>
                        <w:pStyle w:val="Info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You cannot undo your edits. You cannot revert to the generated fixture.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4B7B37" w:rsidRPr="00191FBD">
        <w:rPr>
          <w:noProof/>
          <w:lang w:val="en-AU"/>
        </w:rPr>
        <w:drawing>
          <wp:anchor distT="0" distB="0" distL="114300" distR="114300" simplePos="0" relativeHeight="251755520" behindDoc="0" locked="0" layoutInCell="1" allowOverlap="1" wp14:anchorId="53BA7622" wp14:editId="3352CD7F">
            <wp:simplePos x="0" y="0"/>
            <wp:positionH relativeFrom="column">
              <wp:posOffset>382347</wp:posOffset>
            </wp:positionH>
            <wp:positionV relativeFrom="paragraph">
              <wp:posOffset>554341</wp:posOffset>
            </wp:positionV>
            <wp:extent cx="247650" cy="247650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fo-sig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7B37" w:rsidRPr="00191FBD">
        <w:rPr>
          <w:noProof/>
          <w:lang w:val="en-AU"/>
        </w:rPr>
        <mc:AlternateContent>
          <mc:Choice Requires="wps">
            <w:drawing>
              <wp:anchor distT="71755" distB="71755" distL="114300" distR="114300" simplePos="0" relativeHeight="251754496" behindDoc="0" locked="0" layoutInCell="1" allowOverlap="1" wp14:anchorId="0AA23E22" wp14:editId="0D364C49">
                <wp:simplePos x="0" y="0"/>
                <wp:positionH relativeFrom="margin">
                  <wp:posOffset>235585</wp:posOffset>
                </wp:positionH>
                <wp:positionV relativeFrom="paragraph">
                  <wp:posOffset>325120</wp:posOffset>
                </wp:positionV>
                <wp:extent cx="5485130" cy="798830"/>
                <wp:effectExtent l="0" t="0" r="1270" b="1270"/>
                <wp:wrapTopAndBottom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5130" cy="79883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7CFA" w:rsidRPr="00744366" w:rsidRDefault="007A7CFA" w:rsidP="00191FBD">
                            <w:pPr>
                              <w:pStyle w:val="Inf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Editing a fixture allows you to make edits </w:t>
                            </w:r>
                            <w:r w:rsidR="004779EE">
                              <w:rPr>
                                <w:color w:val="000000" w:themeColor="text1"/>
                                <w:lang w:val="en-US"/>
                              </w:rPr>
                              <w:t>freely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. You may assign a team to play twice on a weekend. You may assign matches that break the constraints. The software will not inform you of broken constraints.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36000" rIns="72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A23E22" id="Rounded Rectangle 34" o:spid="_x0000_s1068" style="position:absolute;left:0;text-align:left;margin-left:18.55pt;margin-top:25.6pt;width:431.9pt;height:62.9pt;z-index:251754496;visibility:visible;mso-wrap-style:square;mso-width-percent:0;mso-height-percent:0;mso-wrap-distance-left:9pt;mso-wrap-distance-top:5.65pt;mso-wrap-distance-right:9pt;mso-wrap-distance-bottom:5.65pt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" fillcolor="#5b9bd5 [3204]" stroked="f">
                <v:fill opacity="32896f"/>
                <v:textbox inset="2mm,1mm,2mm,1mm">
                  <w:txbxContent>
                    <w:p w:rsidR="007A7CFA" w:rsidRPr="00744366" w:rsidRDefault="007A7CFA" w:rsidP="00191FBD">
                      <w:pPr>
                        <w:pStyle w:val="Info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Editing a fixture allows you to make edits </w:t>
                      </w:r>
                      <w:r w:rsidR="004779EE">
                        <w:rPr>
                          <w:color w:val="000000" w:themeColor="text1"/>
                          <w:lang w:val="en-US"/>
                        </w:rPr>
                        <w:t>freely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. You may assign a team to play twice on a weekend. You may assign matches that break the constraints. The software will not inform you of broken constraints.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0112D0"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7194D41" wp14:editId="20B5B46C">
                <wp:simplePos x="0" y="0"/>
                <wp:positionH relativeFrom="margin">
                  <wp:posOffset>612949</wp:posOffset>
                </wp:positionH>
                <wp:positionV relativeFrom="paragraph">
                  <wp:posOffset>0</wp:posOffset>
                </wp:positionV>
                <wp:extent cx="768699" cy="220980"/>
                <wp:effectExtent l="0" t="0" r="12700" b="26670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699" cy="220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7CFA" w:rsidRPr="006E27CC" w:rsidRDefault="007A7CFA" w:rsidP="009405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Edit Fixture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7194D41" id="Rounded Rectangle 28" o:spid="_x0000_s1069" style="position:absolute;left:0;text-align:left;margin-left:48.25pt;margin-top:0;width:60.55pt;height:17.4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" fillcolor="white [3201]" strokecolor="black [3200]" strokeweight="1pt">
                <v:stroke joinstyle="miter"/>
                <v:textbox inset="0,0,0,0">
                  <w:txbxContent>
                    <w:p w:rsidR="007A7CFA" w:rsidRPr="006E27CC" w:rsidRDefault="007A7CFA" w:rsidP="0094055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Edit Fixture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40551">
        <w:rPr>
          <w:lang w:val="en-AU"/>
        </w:rPr>
        <w:t xml:space="preserve">Select </w:t>
      </w:r>
    </w:p>
    <w:p w:rsidR="00940551" w:rsidRDefault="00940551" w:rsidP="00601450">
      <w:pPr>
        <w:pStyle w:val="Step"/>
        <w:rPr>
          <w:lang w:val="en-AU"/>
        </w:rPr>
      </w:pPr>
      <w:r>
        <w:rPr>
          <w:lang w:val="en-AU"/>
        </w:rPr>
        <w:t>To edit a match:</w:t>
      </w:r>
    </w:p>
    <w:p w:rsidR="00940551" w:rsidRDefault="00940551" w:rsidP="00940551">
      <w:pPr>
        <w:pStyle w:val="Step"/>
        <w:numPr>
          <w:ilvl w:val="1"/>
          <w:numId w:val="8"/>
        </w:numPr>
        <w:rPr>
          <w:lang w:val="en-AU"/>
        </w:rPr>
      </w:pPr>
      <w:r>
        <w:rPr>
          <w:lang w:val="en-AU"/>
        </w:rPr>
        <w:t>select the team name. It doesn’t matter if you select the home or away team.</w:t>
      </w:r>
    </w:p>
    <w:p w:rsidR="00940551" w:rsidRDefault="00940551" w:rsidP="00940551">
      <w:pPr>
        <w:pStyle w:val="Step"/>
        <w:numPr>
          <w:ilvl w:val="1"/>
          <w:numId w:val="8"/>
        </w:numPr>
        <w:rPr>
          <w:lang w:val="en-AU"/>
        </w:rPr>
      </w:pPr>
      <w:r>
        <w:rPr>
          <w:lang w:val="en-AU"/>
        </w:rPr>
        <w:t>select the desired teams.</w:t>
      </w:r>
    </w:p>
    <w:p w:rsidR="00940551" w:rsidRDefault="00940551" w:rsidP="00940551">
      <w:pPr>
        <w:pStyle w:val="Step"/>
        <w:numPr>
          <w:ilvl w:val="1"/>
          <w:numId w:val="8"/>
        </w:numPr>
        <w:rPr>
          <w:lang w:val="en-AU"/>
        </w:rPr>
      </w:pP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5D745CF" wp14:editId="5E9E0757">
                <wp:simplePos x="0" y="0"/>
                <wp:positionH relativeFrom="margin">
                  <wp:posOffset>884255</wp:posOffset>
                </wp:positionH>
                <wp:positionV relativeFrom="paragraph">
                  <wp:posOffset>-12609</wp:posOffset>
                </wp:positionV>
                <wp:extent cx="949325" cy="220980"/>
                <wp:effectExtent l="0" t="0" r="22225" b="26670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325" cy="220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7CFA" w:rsidRPr="006E27CC" w:rsidRDefault="007A7CFA" w:rsidP="009405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Edit Match-up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5D745CF" id="Rounded Rectangle 29" o:spid="_x0000_s1070" style="position:absolute;left:0;text-align:left;margin-left:69.65pt;margin-top:-1pt;width:74.75pt;height:17.4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" fillcolor="white [3201]" strokecolor="black [3200]" strokeweight="1pt">
                <v:stroke joinstyle="miter"/>
                <v:textbox inset="0,0,0,0">
                  <w:txbxContent>
                    <w:p w:rsidR="007A7CFA" w:rsidRPr="006E27CC" w:rsidRDefault="007A7CFA" w:rsidP="0094055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Edit Match-up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779EE">
        <w:rPr>
          <w:lang w:val="en-AU"/>
        </w:rPr>
        <w:t>s</w:t>
      </w:r>
      <w:r>
        <w:rPr>
          <w:lang w:val="en-AU"/>
        </w:rPr>
        <w:t xml:space="preserve">elect </w:t>
      </w:r>
    </w:p>
    <w:p w:rsidR="004779EE" w:rsidRDefault="00940551" w:rsidP="00940551">
      <w:pPr>
        <w:pStyle w:val="Step"/>
        <w:rPr>
          <w:lang w:val="en-AU"/>
        </w:rPr>
      </w:pPr>
      <w:r>
        <w:rPr>
          <w:lang w:val="en-AU"/>
        </w:rPr>
        <w:t>To add a match</w:t>
      </w:r>
      <w:r w:rsidR="004779EE">
        <w:rPr>
          <w:lang w:val="en-AU"/>
        </w:rPr>
        <w:t>:</w:t>
      </w:r>
    </w:p>
    <w:p w:rsidR="00601450" w:rsidRDefault="004779EE" w:rsidP="004779EE">
      <w:pPr>
        <w:pStyle w:val="Step"/>
        <w:numPr>
          <w:ilvl w:val="1"/>
          <w:numId w:val="8"/>
        </w:numPr>
        <w:rPr>
          <w:lang w:val="en-AU"/>
        </w:rPr>
      </w:pP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F8C793B" wp14:editId="7B13CA76">
                <wp:simplePos x="0" y="0"/>
                <wp:positionH relativeFrom="column">
                  <wp:posOffset>1029956</wp:posOffset>
                </wp:positionH>
                <wp:positionV relativeFrom="paragraph">
                  <wp:posOffset>-31394</wp:posOffset>
                </wp:positionV>
                <wp:extent cx="306070" cy="220980"/>
                <wp:effectExtent l="0" t="0" r="17780" b="26670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070" cy="220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7CFA" w:rsidRPr="003422D9" w:rsidRDefault="007A7CFA" w:rsidP="009405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F8C793B" id="Rounded Rectangle 32" o:spid="_x0000_s1071" style="position:absolute;left:0;text-align:left;margin-left:81.1pt;margin-top:-2.45pt;width:24.1pt;height:17.4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" fillcolor="white [3201]" strokecolor="black [3200]" strokeweight="1pt">
                <v:stroke joinstyle="miter"/>
                <v:textbox inset="0,0,0,0">
                  <w:txbxContent>
                    <w:p w:rsidR="007A7CFA" w:rsidRPr="003422D9" w:rsidRDefault="007A7CFA" w:rsidP="0094055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</w:p>
                  </w:txbxContent>
                </v:textbox>
              </v:roundrect>
            </w:pict>
          </mc:Fallback>
        </mc:AlternateContent>
      </w:r>
      <w:r w:rsidR="00940551">
        <w:rPr>
          <w:lang w:val="en-AU"/>
        </w:rPr>
        <w:t>select the            create match-up button</w:t>
      </w:r>
      <w:r>
        <w:rPr>
          <w:lang w:val="en-AU"/>
        </w:rPr>
        <w:t>.</w:t>
      </w:r>
    </w:p>
    <w:p w:rsidR="004779EE" w:rsidRDefault="004779EE" w:rsidP="004779EE">
      <w:pPr>
        <w:pStyle w:val="Step"/>
        <w:numPr>
          <w:ilvl w:val="1"/>
          <w:numId w:val="8"/>
        </w:numPr>
        <w:rPr>
          <w:lang w:val="en-AU"/>
        </w:rPr>
      </w:pPr>
      <w:r>
        <w:rPr>
          <w:lang w:val="en-AU"/>
        </w:rPr>
        <w:t>select the desired teams.</w:t>
      </w:r>
    </w:p>
    <w:p w:rsidR="004779EE" w:rsidRDefault="004779EE" w:rsidP="004779EE">
      <w:pPr>
        <w:pStyle w:val="Step"/>
        <w:numPr>
          <w:ilvl w:val="1"/>
          <w:numId w:val="8"/>
        </w:numPr>
        <w:rPr>
          <w:lang w:val="en-AU"/>
        </w:rPr>
      </w:pP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14AFECA" wp14:editId="751D50D7">
                <wp:simplePos x="0" y="0"/>
                <wp:positionH relativeFrom="margin">
                  <wp:posOffset>839037</wp:posOffset>
                </wp:positionH>
                <wp:positionV relativeFrom="paragraph">
                  <wp:posOffset>-15833</wp:posOffset>
                </wp:positionV>
                <wp:extent cx="1085215" cy="220980"/>
                <wp:effectExtent l="0" t="0" r="19685" b="26670"/>
                <wp:wrapNone/>
                <wp:docPr id="78" name="Rounded 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215" cy="220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79EE" w:rsidRPr="006E27CC" w:rsidRDefault="004779EE" w:rsidP="004779E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Create Match-up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14AFECA" id="Rounded Rectangle 78" o:spid="_x0000_s1072" style="position:absolute;left:0;text-align:left;margin-left:66.05pt;margin-top:-1.25pt;width:85.45pt;height:17.4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" fillcolor="white [3201]" strokecolor="black [3200]" strokeweight="1pt">
                <v:stroke joinstyle="miter"/>
                <v:textbox inset="0,0,0,0">
                  <w:txbxContent>
                    <w:p w:rsidR="004779EE" w:rsidRPr="006E27CC" w:rsidRDefault="004779EE" w:rsidP="004779E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Create</w:t>
                      </w:r>
                      <w:r>
                        <w:rPr>
                          <w:lang w:val="en-US"/>
                        </w:rPr>
                        <w:t xml:space="preserve"> Match-up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lang w:val="en-AU"/>
        </w:rPr>
        <w:t xml:space="preserve">select </w:t>
      </w:r>
    </w:p>
    <w:p w:rsidR="00940551" w:rsidRDefault="00191FBD" w:rsidP="00191FBD">
      <w:pPr>
        <w:pStyle w:val="Heading1"/>
      </w:pPr>
      <w:bookmarkStart w:id="13" w:name="_Toc465590818"/>
      <w:r>
        <w:t>Saving a Fixture</w:t>
      </w:r>
      <w:bookmarkEnd w:id="13"/>
    </w:p>
    <w:p w:rsidR="00601450" w:rsidRDefault="00191FBD" w:rsidP="00191FBD">
      <w:pPr>
        <w:pStyle w:val="StepPara"/>
      </w:pPr>
      <w:r>
        <w:t xml:space="preserve">You may save a generated fixture as a comma-separated values (CSV) file. The CSV file can be opened in </w:t>
      </w:r>
      <w:r w:rsidR="004779EE">
        <w:t xml:space="preserve">a </w:t>
      </w:r>
      <w:r>
        <w:t>spreadsheet application.</w:t>
      </w:r>
    </w:p>
    <w:p w:rsidR="00404C66" w:rsidRDefault="00404C66" w:rsidP="000112D0">
      <w:pPr>
        <w:pStyle w:val="Step"/>
        <w:numPr>
          <w:ilvl w:val="0"/>
          <w:numId w:val="17"/>
        </w:numPr>
      </w:pPr>
      <w:r>
        <w:t>To save the fixture</w:t>
      </w:r>
      <w:r w:rsidR="00AB674F">
        <w:t xml:space="preserve"> arranged by rounds</w:t>
      </w:r>
      <w:r>
        <w:t>:</w:t>
      </w:r>
    </w:p>
    <w:p w:rsidR="00990031" w:rsidRDefault="004779EE" w:rsidP="00404C66">
      <w:pPr>
        <w:pStyle w:val="Step"/>
        <w:numPr>
          <w:ilvl w:val="1"/>
          <w:numId w:val="8"/>
        </w:numPr>
      </w:pP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0B3308F" wp14:editId="755A9984">
                <wp:simplePos x="0" y="0"/>
                <wp:positionH relativeFrom="margin">
                  <wp:posOffset>843224</wp:posOffset>
                </wp:positionH>
                <wp:positionV relativeFrom="paragraph">
                  <wp:posOffset>-1465</wp:posOffset>
                </wp:positionV>
                <wp:extent cx="949325" cy="220980"/>
                <wp:effectExtent l="0" t="0" r="22225" b="26670"/>
                <wp:wrapNone/>
                <wp:docPr id="62" name="Rounded 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325" cy="220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7CFA" w:rsidRPr="006E27CC" w:rsidRDefault="007A7CFA" w:rsidP="00404C6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Save Fixture…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0B3308F" id="Rounded Rectangle 62" o:spid="_x0000_s1073" style="position:absolute;left:0;text-align:left;margin-left:66.4pt;margin-top:-.1pt;width:74.75pt;height:17.4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" fillcolor="white [3201]" strokecolor="black [3200]" strokeweight="1pt">
                <v:stroke joinstyle="miter"/>
                <v:textbox inset="0,0,0,0">
                  <w:txbxContent>
                    <w:p w:rsidR="007A7CFA" w:rsidRPr="006E27CC" w:rsidRDefault="007A7CFA" w:rsidP="00404C6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Save Fixture…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04C66">
        <w:t xml:space="preserve">select </w:t>
      </w:r>
    </w:p>
    <w:p w:rsidR="00404C66" w:rsidRDefault="00404C66" w:rsidP="00404C66">
      <w:pPr>
        <w:pStyle w:val="Step"/>
        <w:numPr>
          <w:ilvl w:val="1"/>
          <w:numId w:val="8"/>
        </w:numPr>
      </w:pP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FC0464E" wp14:editId="7E55EC2F">
                <wp:simplePos x="0" y="0"/>
                <wp:positionH relativeFrom="margin">
                  <wp:posOffset>2195566</wp:posOffset>
                </wp:positionH>
                <wp:positionV relativeFrom="paragraph">
                  <wp:posOffset>2945</wp:posOffset>
                </wp:positionV>
                <wp:extent cx="813916" cy="220980"/>
                <wp:effectExtent l="0" t="0" r="24765" b="26670"/>
                <wp:wrapNone/>
                <wp:docPr id="63" name="Rounded 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3916" cy="220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7CFA" w:rsidRPr="006E27CC" w:rsidRDefault="007A7CFA" w:rsidP="00404C6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Save Fixture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FC0464E" id="Rounded Rectangle 63" o:spid="_x0000_s1074" style="position:absolute;left:0;text-align:left;margin-left:172.9pt;margin-top:.25pt;width:64.1pt;height:17.4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" fillcolor="white [3201]" strokecolor="black [3200]" strokeweight="1pt">
                <v:stroke joinstyle="miter"/>
                <v:textbox inset="0,0,0,0">
                  <w:txbxContent>
                    <w:p w:rsidR="007A7CFA" w:rsidRPr="006E27CC" w:rsidRDefault="007A7CFA" w:rsidP="00404C6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Save Fixture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t xml:space="preserve">select the filename and select </w:t>
      </w:r>
    </w:p>
    <w:p w:rsidR="00404C66" w:rsidRDefault="00404C66" w:rsidP="00404C66">
      <w:pPr>
        <w:pStyle w:val="Step"/>
      </w:pPr>
      <w:r>
        <w:t>To save</w:t>
      </w:r>
      <w:r w:rsidR="00AB674F">
        <w:t xml:space="preserve"> the fixture arranged by team:</w:t>
      </w:r>
    </w:p>
    <w:p w:rsidR="00AB674F" w:rsidRDefault="00AB674F" w:rsidP="00AB674F">
      <w:pPr>
        <w:pStyle w:val="Step"/>
        <w:numPr>
          <w:ilvl w:val="1"/>
          <w:numId w:val="8"/>
        </w:numPr>
      </w:pP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152BCB6" wp14:editId="1E1E72DA">
                <wp:simplePos x="0" y="0"/>
                <wp:positionH relativeFrom="margin">
                  <wp:posOffset>823965</wp:posOffset>
                </wp:positionH>
                <wp:positionV relativeFrom="paragraph">
                  <wp:posOffset>2798</wp:posOffset>
                </wp:positionV>
                <wp:extent cx="1296237" cy="220980"/>
                <wp:effectExtent l="0" t="0" r="18415" b="26670"/>
                <wp:wrapNone/>
                <wp:docPr id="66" name="Rounded 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237" cy="220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7CFA" w:rsidRPr="006E27CC" w:rsidRDefault="007A7CFA" w:rsidP="00AB67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Save Teams Fixture…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152BCB6" id="Rounded Rectangle 66" o:spid="_x0000_s1075" style="position:absolute;left:0;text-align:left;margin-left:64.9pt;margin-top:.2pt;width:102.05pt;height:17.4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" fillcolor="white [3201]" strokecolor="black [3200]" strokeweight="1pt">
                <v:stroke joinstyle="miter"/>
                <v:textbox inset="0,0,0,0">
                  <w:txbxContent>
                    <w:p w:rsidR="007A7CFA" w:rsidRPr="006E27CC" w:rsidRDefault="007A7CFA" w:rsidP="00AB674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Save Teams Fixture…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t xml:space="preserve">select </w:t>
      </w:r>
    </w:p>
    <w:p w:rsidR="00AB674F" w:rsidRDefault="00AB674F" w:rsidP="00AB674F">
      <w:pPr>
        <w:pStyle w:val="Step"/>
        <w:numPr>
          <w:ilvl w:val="1"/>
          <w:numId w:val="8"/>
        </w:numPr>
      </w:pP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128DBC8" wp14:editId="67843F2D">
                <wp:simplePos x="0" y="0"/>
                <wp:positionH relativeFrom="margin">
                  <wp:posOffset>2195566</wp:posOffset>
                </wp:positionH>
                <wp:positionV relativeFrom="paragraph">
                  <wp:posOffset>2945</wp:posOffset>
                </wp:positionV>
                <wp:extent cx="813916" cy="220980"/>
                <wp:effectExtent l="0" t="0" r="24765" b="26670"/>
                <wp:wrapNone/>
                <wp:docPr id="64" name="Rounded 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3916" cy="220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7CFA" w:rsidRPr="006E27CC" w:rsidRDefault="007A7CFA" w:rsidP="00AB67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Save Fixture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128DBC8" id="Rounded Rectangle 64" o:spid="_x0000_s1076" style="position:absolute;left:0;text-align:left;margin-left:172.9pt;margin-top:.25pt;width:64.1pt;height:17.4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" fillcolor="white [3201]" strokecolor="black [3200]" strokeweight="1pt">
                <v:stroke joinstyle="miter"/>
                <v:textbox inset="0,0,0,0">
                  <w:txbxContent>
                    <w:p w:rsidR="007A7CFA" w:rsidRPr="006E27CC" w:rsidRDefault="007A7CFA" w:rsidP="00AB674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Save Fixture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t xml:space="preserve">select the filename and select </w:t>
      </w:r>
    </w:p>
    <w:p w:rsidR="00AB674F" w:rsidRDefault="00D16C0C" w:rsidP="00D16C0C">
      <w:pPr>
        <w:pStyle w:val="Heading1"/>
      </w:pPr>
      <w:bookmarkStart w:id="14" w:name="_Toc465590819"/>
      <w:r>
        <w:t>Deleting a League</w:t>
      </w:r>
      <w:bookmarkEnd w:id="14"/>
    </w:p>
    <w:p w:rsidR="00AB674F" w:rsidRPr="00D16C0C" w:rsidRDefault="00D16C0C" w:rsidP="000112D0">
      <w:pPr>
        <w:pStyle w:val="Step"/>
        <w:numPr>
          <w:ilvl w:val="0"/>
          <w:numId w:val="18"/>
        </w:numPr>
      </w:pP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778920A" wp14:editId="47876AAA">
                <wp:simplePos x="0" y="0"/>
                <wp:positionH relativeFrom="margin">
                  <wp:posOffset>607925</wp:posOffset>
                </wp:positionH>
                <wp:positionV relativeFrom="paragraph">
                  <wp:posOffset>251969</wp:posOffset>
                </wp:positionV>
                <wp:extent cx="1125416" cy="220980"/>
                <wp:effectExtent l="0" t="0" r="17780" b="26670"/>
                <wp:wrapNone/>
                <wp:docPr id="68" name="Rounded 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416" cy="220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7CFA" w:rsidRPr="006E27CC" w:rsidRDefault="007A7CFA" w:rsidP="00D16C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Delete League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778920A" id="Rounded Rectangle 68" o:spid="_x0000_s1077" style="position:absolute;left:0;text-align:left;margin-left:47.85pt;margin-top:19.85pt;width:88.6pt;height:17.4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" fillcolor="white [3201]" strokecolor="black [3200]" strokeweight="1pt">
                <v:stroke joinstyle="miter"/>
                <v:textbox inset="0,0,0,0">
                  <w:txbxContent>
                    <w:p w:rsidR="007A7CFA" w:rsidRPr="006E27CC" w:rsidRDefault="007A7CFA" w:rsidP="00D16C0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Delete League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0112D0">
        <w:rPr>
          <w:lang w:val="en-AU"/>
        </w:rPr>
        <w:t>Select the league.</w:t>
      </w:r>
    </w:p>
    <w:p w:rsidR="00D16C0C" w:rsidRPr="00D16C0C" w:rsidRDefault="00D16C0C" w:rsidP="00D16C0C">
      <w:pPr>
        <w:pStyle w:val="Step"/>
      </w:pP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113DE37" wp14:editId="6240B161">
                <wp:simplePos x="0" y="0"/>
                <wp:positionH relativeFrom="margin">
                  <wp:posOffset>612950</wp:posOffset>
                </wp:positionH>
                <wp:positionV relativeFrom="paragraph">
                  <wp:posOffset>238405</wp:posOffset>
                </wp:positionV>
                <wp:extent cx="1125416" cy="220980"/>
                <wp:effectExtent l="0" t="0" r="17780" b="26670"/>
                <wp:wrapNone/>
                <wp:docPr id="69" name="Rounded 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416" cy="220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7CFA" w:rsidRPr="006E27CC" w:rsidRDefault="007A7CFA" w:rsidP="00D16C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Delete League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113DE37" id="Rounded Rectangle 69" o:spid="_x0000_s1078" style="position:absolute;left:0;text-align:left;margin-left:48.25pt;margin-top:18.75pt;width:88.6pt;height:17.4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" fillcolor="white [3201]" strokecolor="black [3200]" strokeweight="1pt">
                <v:stroke joinstyle="miter"/>
                <v:textbox inset="0,0,0,0">
                  <w:txbxContent>
                    <w:p w:rsidR="007A7CFA" w:rsidRPr="006E27CC" w:rsidRDefault="007A7CFA" w:rsidP="00D16C0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Delete League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lang w:val="en-AU"/>
        </w:rPr>
        <w:t>Select                                       A confirmation box is shown.</w:t>
      </w:r>
    </w:p>
    <w:p w:rsidR="00D16C0C" w:rsidRDefault="00D16C0C" w:rsidP="00D16C0C">
      <w:pPr>
        <w:pStyle w:val="Step"/>
      </w:pPr>
      <w:r>
        <w:t xml:space="preserve">Select </w:t>
      </w:r>
    </w:p>
    <w:p w:rsidR="00D16C0C" w:rsidRDefault="00D16C0C" w:rsidP="00D16C0C">
      <w:pPr>
        <w:pStyle w:val="Heading1"/>
      </w:pPr>
      <w:bookmarkStart w:id="15" w:name="_Toc465590820"/>
      <w:r>
        <w:t>Deleting a Fixture</w:t>
      </w:r>
      <w:bookmarkEnd w:id="15"/>
    </w:p>
    <w:p w:rsidR="00D16C0C" w:rsidRPr="00D16C0C" w:rsidRDefault="00D16C0C" w:rsidP="000112D0">
      <w:pPr>
        <w:pStyle w:val="Step"/>
        <w:numPr>
          <w:ilvl w:val="0"/>
          <w:numId w:val="19"/>
        </w:numPr>
      </w:pP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6E1C86D" wp14:editId="7ED2F6E7">
                <wp:simplePos x="0" y="0"/>
                <wp:positionH relativeFrom="margin">
                  <wp:posOffset>607925</wp:posOffset>
                </wp:positionH>
                <wp:positionV relativeFrom="paragraph">
                  <wp:posOffset>251969</wp:posOffset>
                </wp:positionV>
                <wp:extent cx="1125416" cy="220980"/>
                <wp:effectExtent l="0" t="0" r="17780" b="26670"/>
                <wp:wrapNone/>
                <wp:docPr id="70" name="Rounded 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416" cy="220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7CFA" w:rsidRPr="006E27CC" w:rsidRDefault="007A7CFA" w:rsidP="00D16C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Delete Fixture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6E1C86D" id="Rounded Rectangle 70" o:spid="_x0000_s1079" style="position:absolute;left:0;text-align:left;margin-left:47.85pt;margin-top:19.85pt;width:88.6pt;height:17.4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" fillcolor="white [3201]" strokecolor="black [3200]" strokeweight="1pt">
                <v:stroke joinstyle="miter"/>
                <v:textbox inset="0,0,0,0">
                  <w:txbxContent>
                    <w:p w:rsidR="007A7CFA" w:rsidRPr="006E27CC" w:rsidRDefault="007A7CFA" w:rsidP="00D16C0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Delete Fixture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0112D0">
        <w:rPr>
          <w:lang w:val="en-AU"/>
        </w:rPr>
        <w:t>Select the fixture.</w:t>
      </w:r>
    </w:p>
    <w:p w:rsidR="00D16C0C" w:rsidRPr="00D16C0C" w:rsidRDefault="00D16C0C" w:rsidP="00D16C0C">
      <w:pPr>
        <w:pStyle w:val="Step"/>
      </w:pP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E56FF0A" wp14:editId="6A831E0A">
                <wp:simplePos x="0" y="0"/>
                <wp:positionH relativeFrom="margin">
                  <wp:posOffset>612950</wp:posOffset>
                </wp:positionH>
                <wp:positionV relativeFrom="paragraph">
                  <wp:posOffset>238405</wp:posOffset>
                </wp:positionV>
                <wp:extent cx="1125416" cy="220980"/>
                <wp:effectExtent l="0" t="0" r="17780" b="26670"/>
                <wp:wrapNone/>
                <wp:docPr id="71" name="Rounded 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416" cy="220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7CFA" w:rsidRPr="006E27CC" w:rsidRDefault="007A7CFA" w:rsidP="00D16C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Delete Fixture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E56FF0A" id="Rounded Rectangle 71" o:spid="_x0000_s1080" style="position:absolute;left:0;text-align:left;margin-left:48.25pt;margin-top:18.75pt;width:88.6pt;height:17.4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" fillcolor="white [3201]" strokecolor="black [3200]" strokeweight="1pt">
                <v:stroke joinstyle="miter"/>
                <v:textbox inset="0,0,0,0">
                  <w:txbxContent>
                    <w:p w:rsidR="007A7CFA" w:rsidRPr="006E27CC" w:rsidRDefault="007A7CFA" w:rsidP="00D16C0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Delete Fixture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lang w:val="en-AU"/>
        </w:rPr>
        <w:t>Select                                       A confirmation box is shown.</w:t>
      </w:r>
    </w:p>
    <w:p w:rsidR="00D16C0C" w:rsidRDefault="00D16C0C" w:rsidP="00D16C0C">
      <w:pPr>
        <w:pStyle w:val="Step"/>
      </w:pPr>
      <w:r>
        <w:t xml:space="preserve">Select </w:t>
      </w:r>
    </w:p>
    <w:p w:rsidR="00D16C0C" w:rsidRDefault="00D16C0C" w:rsidP="00D16C0C">
      <w:pPr>
        <w:pStyle w:val="Heading1"/>
      </w:pPr>
      <w:bookmarkStart w:id="16" w:name="_Toc465590821"/>
      <w:r>
        <w:lastRenderedPageBreak/>
        <w:t>Deleting a Team</w:t>
      </w:r>
      <w:bookmarkEnd w:id="16"/>
    </w:p>
    <w:p w:rsidR="00D16C0C" w:rsidRPr="00D16C0C" w:rsidRDefault="00D16C0C" w:rsidP="000112D0">
      <w:pPr>
        <w:pStyle w:val="Step"/>
        <w:numPr>
          <w:ilvl w:val="0"/>
          <w:numId w:val="20"/>
        </w:numPr>
      </w:pP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A957E25" wp14:editId="64151C85">
                <wp:simplePos x="0" y="0"/>
                <wp:positionH relativeFrom="margin">
                  <wp:posOffset>607925</wp:posOffset>
                </wp:positionH>
                <wp:positionV relativeFrom="paragraph">
                  <wp:posOffset>251969</wp:posOffset>
                </wp:positionV>
                <wp:extent cx="1125416" cy="220980"/>
                <wp:effectExtent l="0" t="0" r="17780" b="26670"/>
                <wp:wrapNone/>
                <wp:docPr id="72" name="Rounded 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416" cy="220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7CFA" w:rsidRPr="006E27CC" w:rsidRDefault="007A7CFA" w:rsidP="00D16C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Delete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A957E25" id="Rounded Rectangle 72" o:spid="_x0000_s1081" style="position:absolute;left:0;text-align:left;margin-left:47.85pt;margin-top:19.85pt;width:88.6pt;height:17.4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" fillcolor="white [3201]" strokecolor="black [3200]" strokeweight="1pt">
                <v:stroke joinstyle="miter"/>
                <v:textbox inset="0,0,0,0">
                  <w:txbxContent>
                    <w:p w:rsidR="007A7CFA" w:rsidRPr="006E27CC" w:rsidRDefault="007A7CFA" w:rsidP="00D16C0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Delete Team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0112D0">
        <w:rPr>
          <w:lang w:val="en-AU"/>
        </w:rPr>
        <w:t>Select the team.</w:t>
      </w:r>
    </w:p>
    <w:p w:rsidR="00D16C0C" w:rsidRPr="00D16C0C" w:rsidRDefault="00D16C0C" w:rsidP="00D16C0C">
      <w:pPr>
        <w:pStyle w:val="Step"/>
      </w:pP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8F3F44F" wp14:editId="61F033F1">
                <wp:simplePos x="0" y="0"/>
                <wp:positionH relativeFrom="margin">
                  <wp:posOffset>612950</wp:posOffset>
                </wp:positionH>
                <wp:positionV relativeFrom="paragraph">
                  <wp:posOffset>238405</wp:posOffset>
                </wp:positionV>
                <wp:extent cx="1125416" cy="220980"/>
                <wp:effectExtent l="0" t="0" r="17780" b="26670"/>
                <wp:wrapNone/>
                <wp:docPr id="73" name="Rounded 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416" cy="220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7CFA" w:rsidRPr="006E27CC" w:rsidRDefault="007A7CFA" w:rsidP="00D16C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Delete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8F3F44F" id="Rounded Rectangle 73" o:spid="_x0000_s1082" style="position:absolute;left:0;text-align:left;margin-left:48.25pt;margin-top:18.75pt;width:88.6pt;height:17.4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" fillcolor="white [3201]" strokecolor="black [3200]" strokeweight="1pt">
                <v:stroke joinstyle="miter"/>
                <v:textbox inset="0,0,0,0">
                  <w:txbxContent>
                    <w:p w:rsidR="007A7CFA" w:rsidRPr="006E27CC" w:rsidRDefault="007A7CFA" w:rsidP="00D16C0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Delete Team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lang w:val="en-AU"/>
        </w:rPr>
        <w:t>Select                                       A confirmation box is shown.</w:t>
      </w:r>
    </w:p>
    <w:p w:rsidR="00D16C0C" w:rsidRDefault="00D16C0C" w:rsidP="00D16C0C">
      <w:pPr>
        <w:pStyle w:val="Step"/>
      </w:pPr>
      <w:r>
        <w:t xml:space="preserve">Select </w:t>
      </w:r>
    </w:p>
    <w:p w:rsidR="00D16C0C" w:rsidRDefault="00D16C0C" w:rsidP="00D16C0C">
      <w:pPr>
        <w:pStyle w:val="Step"/>
        <w:numPr>
          <w:ilvl w:val="0"/>
          <w:numId w:val="0"/>
        </w:numPr>
        <w:ind w:left="357" w:hanging="357"/>
      </w:pPr>
    </w:p>
    <w:p w:rsidR="00AB674F" w:rsidRPr="00990031" w:rsidRDefault="00AB674F" w:rsidP="00AB674F">
      <w:pPr>
        <w:pStyle w:val="Step"/>
        <w:numPr>
          <w:ilvl w:val="0"/>
          <w:numId w:val="0"/>
        </w:numPr>
        <w:ind w:left="357" w:hanging="357"/>
      </w:pPr>
    </w:p>
    <w:sectPr w:rsidR="00AB674F" w:rsidRPr="00990031" w:rsidSect="00693D9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7CFA" w:rsidRDefault="007A7CFA" w:rsidP="00693D97">
      <w:pPr>
        <w:spacing w:after="0" w:line="240" w:lineRule="auto"/>
      </w:pPr>
      <w:r>
        <w:separator/>
      </w:r>
    </w:p>
  </w:endnote>
  <w:endnote w:type="continuationSeparator" w:id="0">
    <w:p w:rsidR="007A7CFA" w:rsidRDefault="007A7CFA" w:rsidP="00693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14B7" w:rsidRDefault="005E14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7CFA" w:rsidRPr="00693D97" w:rsidRDefault="007A7CFA">
    <w:pPr>
      <w:pStyle w:val="Footer"/>
      <w:rPr>
        <w:lang w:val="en-US"/>
      </w:rPr>
    </w:pPr>
    <w:r w:rsidRPr="00693D97">
      <w:rPr>
        <w:color w:val="7F7F7F" w:themeColor="text1" w:themeTint="80"/>
        <w:lang w:val="en-US"/>
      </w:rPr>
      <w:t>30 October 2016</w:t>
    </w:r>
    <w:r w:rsidRPr="00693D97">
      <w:rPr>
        <w:color w:val="7F7F7F" w:themeColor="text1" w:themeTint="80"/>
        <w:lang w:val="en-US"/>
      </w:rPr>
      <w:tab/>
      <w:t>Revision</w:t>
    </w:r>
    <w:r>
      <w:rPr>
        <w:color w:val="7F7F7F" w:themeColor="text1" w:themeTint="80"/>
        <w:lang w:val="en-US"/>
      </w:rPr>
      <w:t xml:space="preserve"> </w:t>
    </w:r>
    <w:r w:rsidRPr="00693D97">
      <w:rPr>
        <w:lang w:val="en-US"/>
      </w:rPr>
      <w:t>|</w:t>
    </w:r>
    <w:r w:rsidRPr="00693D97">
      <w:rPr>
        <w:color w:val="7F7F7F" w:themeColor="text1" w:themeTint="80"/>
        <w:lang w:val="en-US"/>
      </w:rPr>
      <w:t xml:space="preserve"> </w:t>
    </w:r>
    <w:r w:rsidR="005E14B7">
      <w:rPr>
        <w:b/>
        <w:color w:val="000000" w:themeColor="text1"/>
        <w:lang w:val="en-US"/>
      </w:rPr>
      <w:t>1.0</w:t>
    </w:r>
    <w:r>
      <w:rPr>
        <w:lang w:val="en-US"/>
      </w:rPr>
      <w:tab/>
    </w:r>
    <w:r>
      <w:rPr>
        <w:color w:val="7F7F7F" w:themeColor="text1" w:themeTint="80"/>
        <w:lang w:val="en-US"/>
      </w:rPr>
      <w:t>Page</w:t>
    </w:r>
    <w:r w:rsidRPr="00693D97">
      <w:rPr>
        <w:lang w:val="en-US"/>
      </w:rPr>
      <w:t xml:space="preserve"> | </w:t>
    </w:r>
    <w:r w:rsidRPr="00693D97">
      <w:rPr>
        <w:lang w:val="en-US"/>
      </w:rPr>
      <w:fldChar w:fldCharType="begin"/>
    </w:r>
    <w:r w:rsidRPr="00693D97">
      <w:rPr>
        <w:lang w:val="en-US"/>
      </w:rPr>
      <w:instrText xml:space="preserve"> PAGE   \* MERGEFORMAT </w:instrText>
    </w:r>
    <w:r w:rsidRPr="00693D97">
      <w:rPr>
        <w:lang w:val="en-US"/>
      </w:rPr>
      <w:fldChar w:fldCharType="separate"/>
    </w:r>
    <w:r w:rsidR="006B7DC0" w:rsidRPr="006B7DC0">
      <w:rPr>
        <w:b/>
        <w:bCs/>
        <w:noProof/>
        <w:lang w:val="en-US"/>
      </w:rPr>
      <w:t>2</w:t>
    </w:r>
    <w:r w:rsidRPr="00693D97">
      <w:rPr>
        <w:b/>
        <w:bCs/>
        <w:noProof/>
        <w:lang w:val="en-US"/>
      </w:rPr>
      <w:fldChar w:fldCharType="end"/>
    </w:r>
    <w:r>
      <w:rPr>
        <w:b/>
        <w:bCs/>
        <w:noProof/>
        <w:lang w:val="en-US"/>
      </w:rPr>
      <w:t xml:space="preserve"> of </w:t>
    </w:r>
    <w:r>
      <w:rPr>
        <w:b/>
        <w:bCs/>
        <w:noProof/>
        <w:lang w:val="en-US"/>
      </w:rPr>
      <w:fldChar w:fldCharType="begin"/>
    </w:r>
    <w:r>
      <w:rPr>
        <w:b/>
        <w:bCs/>
        <w:noProof/>
        <w:lang w:val="en-US"/>
      </w:rPr>
      <w:instrText xml:space="preserve"> NUMPAGES  \* Arabic  \* MERGEFORMAT </w:instrText>
    </w:r>
    <w:r>
      <w:rPr>
        <w:b/>
        <w:bCs/>
        <w:noProof/>
        <w:lang w:val="en-US"/>
      </w:rPr>
      <w:fldChar w:fldCharType="separate"/>
    </w:r>
    <w:r w:rsidR="006B7DC0">
      <w:rPr>
        <w:b/>
        <w:bCs/>
        <w:noProof/>
        <w:lang w:val="en-US"/>
      </w:rPr>
      <w:t>9</w:t>
    </w:r>
    <w:r>
      <w:rPr>
        <w:b/>
        <w:bCs/>
        <w:noProof/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14B7" w:rsidRDefault="005E14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7CFA" w:rsidRDefault="007A7CFA" w:rsidP="00693D97">
      <w:pPr>
        <w:spacing w:after="0" w:line="240" w:lineRule="auto"/>
      </w:pPr>
      <w:r>
        <w:separator/>
      </w:r>
    </w:p>
  </w:footnote>
  <w:footnote w:type="continuationSeparator" w:id="0">
    <w:p w:rsidR="007A7CFA" w:rsidRDefault="007A7CFA" w:rsidP="00693D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14B7" w:rsidRDefault="005E14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7CFA" w:rsidRPr="00693D97" w:rsidRDefault="007A7CFA">
    <w:pPr>
      <w:pStyle w:val="Header"/>
      <w:rPr>
        <w:color w:val="7F7F7F" w:themeColor="text1" w:themeTint="80"/>
      </w:rPr>
    </w:pPr>
    <w:r w:rsidRPr="00693D97">
      <w:rPr>
        <w:color w:val="7F7F7F" w:themeColor="text1" w:themeTint="80"/>
      </w:rPr>
      <w:tab/>
    </w:r>
    <w:r w:rsidRPr="00693D97">
      <w:rPr>
        <w:color w:val="7F7F7F" w:themeColor="text1" w:themeTint="80"/>
      </w:rPr>
      <w:tab/>
      <w:t>SANFL Fixture Software User Manual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14B7" w:rsidRDefault="005E14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30032"/>
    <w:multiLevelType w:val="multilevel"/>
    <w:tmpl w:val="18B07C56"/>
    <w:styleLink w:val="steps"/>
    <w:lvl w:ilvl="0">
      <w:start w:val="1"/>
      <w:numFmt w:val="decimal"/>
      <w:pStyle w:val="Step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B7F47DA"/>
    <w:multiLevelType w:val="hybridMultilevel"/>
    <w:tmpl w:val="CDF6DF30"/>
    <w:lvl w:ilvl="0" w:tplc="64D604A2">
      <w:start w:val="1"/>
      <w:numFmt w:val="bullet"/>
      <w:pStyle w:val="featurelis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60525"/>
    <w:multiLevelType w:val="multilevel"/>
    <w:tmpl w:val="18B07C56"/>
    <w:numStyleLink w:val="steps"/>
  </w:abstractNum>
  <w:abstractNum w:abstractNumId="3" w15:restartNumberingAfterBreak="0">
    <w:nsid w:val="2FB55E6C"/>
    <w:multiLevelType w:val="multilevel"/>
    <w:tmpl w:val="18B07C56"/>
    <w:numStyleLink w:val="steps"/>
  </w:abstractNum>
  <w:abstractNum w:abstractNumId="4" w15:restartNumberingAfterBreak="0">
    <w:nsid w:val="3EC263C8"/>
    <w:multiLevelType w:val="multilevel"/>
    <w:tmpl w:val="0C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9AC2181"/>
    <w:multiLevelType w:val="multilevel"/>
    <w:tmpl w:val="18B07C56"/>
    <w:numStyleLink w:val="steps"/>
  </w:abstractNum>
  <w:abstractNum w:abstractNumId="6" w15:restartNumberingAfterBreak="0">
    <w:nsid w:val="50A35374"/>
    <w:multiLevelType w:val="multilevel"/>
    <w:tmpl w:val="0C09001D"/>
    <w:styleLink w:val="headings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582953D9"/>
    <w:multiLevelType w:val="multilevel"/>
    <w:tmpl w:val="18B07C56"/>
    <w:numStyleLink w:val="steps"/>
  </w:abstractNum>
  <w:abstractNum w:abstractNumId="8" w15:restartNumberingAfterBreak="0">
    <w:nsid w:val="5D2A4CC9"/>
    <w:multiLevelType w:val="multilevel"/>
    <w:tmpl w:val="0C09001D"/>
    <w:numStyleLink w:val="headings"/>
  </w:abstractNum>
  <w:abstractNum w:abstractNumId="9" w15:restartNumberingAfterBreak="0">
    <w:nsid w:val="7BDF5B92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7"/>
  </w:num>
  <w:num w:numId="8">
    <w:abstractNumId w:val="3"/>
  </w:num>
  <w:num w:numId="9">
    <w:abstractNumId w:val="9"/>
  </w:num>
  <w:num w:numId="10">
    <w:abstractNumId w:val="1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CA9"/>
    <w:rsid w:val="000112D0"/>
    <w:rsid w:val="0003697C"/>
    <w:rsid w:val="00191FBD"/>
    <w:rsid w:val="00210635"/>
    <w:rsid w:val="00244E0D"/>
    <w:rsid w:val="00262882"/>
    <w:rsid w:val="00265347"/>
    <w:rsid w:val="003422D9"/>
    <w:rsid w:val="003612F0"/>
    <w:rsid w:val="003863B0"/>
    <w:rsid w:val="00400CFC"/>
    <w:rsid w:val="00404C66"/>
    <w:rsid w:val="004666C9"/>
    <w:rsid w:val="004673B5"/>
    <w:rsid w:val="004779EE"/>
    <w:rsid w:val="004B7B37"/>
    <w:rsid w:val="004F31EB"/>
    <w:rsid w:val="005C776E"/>
    <w:rsid w:val="005E14B7"/>
    <w:rsid w:val="00601450"/>
    <w:rsid w:val="00602B3D"/>
    <w:rsid w:val="0064098D"/>
    <w:rsid w:val="00693D97"/>
    <w:rsid w:val="006B7DC0"/>
    <w:rsid w:val="006E27CC"/>
    <w:rsid w:val="006F51CF"/>
    <w:rsid w:val="00726C4A"/>
    <w:rsid w:val="00744366"/>
    <w:rsid w:val="007A7271"/>
    <w:rsid w:val="007A7CFA"/>
    <w:rsid w:val="00811E78"/>
    <w:rsid w:val="00875BA6"/>
    <w:rsid w:val="008D3ED6"/>
    <w:rsid w:val="008F4CC5"/>
    <w:rsid w:val="0093711E"/>
    <w:rsid w:val="00940551"/>
    <w:rsid w:val="009536C5"/>
    <w:rsid w:val="00990031"/>
    <w:rsid w:val="009C41E7"/>
    <w:rsid w:val="00A31CA9"/>
    <w:rsid w:val="00A36C89"/>
    <w:rsid w:val="00A440FA"/>
    <w:rsid w:val="00AB674F"/>
    <w:rsid w:val="00AC08BD"/>
    <w:rsid w:val="00B018AA"/>
    <w:rsid w:val="00B34FD9"/>
    <w:rsid w:val="00B75FE8"/>
    <w:rsid w:val="00BA5EA3"/>
    <w:rsid w:val="00CC5A47"/>
    <w:rsid w:val="00D16C0C"/>
    <w:rsid w:val="00D32675"/>
    <w:rsid w:val="00D37574"/>
    <w:rsid w:val="00D6791E"/>
    <w:rsid w:val="00DB400A"/>
    <w:rsid w:val="00E432A4"/>
    <w:rsid w:val="00E55666"/>
    <w:rsid w:val="00EB61DA"/>
    <w:rsid w:val="00F273BE"/>
    <w:rsid w:val="00FA2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FFEBD0E"/>
  <w15:chartTrackingRefBased/>
  <w15:docId w15:val="{2EE21D80-94F2-426F-BD18-DA7B332E0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7CFA"/>
    <w:pPr>
      <w:keepNext/>
      <w:keepLines/>
      <w:numPr>
        <w:numId w:val="3"/>
      </w:numPr>
      <w:spacing w:before="240" w:after="120"/>
      <w:ind w:left="431" w:hanging="431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51CF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51CF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51CF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1CF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51CF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1CF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1CF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1CF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3D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D97"/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1CA9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31CA9"/>
    <w:rPr>
      <w:color w:val="5A5A5A" w:themeColor="text1" w:themeTint="A5"/>
      <w:spacing w:val="15"/>
    </w:rPr>
  </w:style>
  <w:style w:type="numbering" w:customStyle="1" w:styleId="headings">
    <w:name w:val="headings"/>
    <w:uiPriority w:val="99"/>
    <w:rsid w:val="007A727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7A727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A7C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51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51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51C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1C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51C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1C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1C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1C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steps">
    <w:name w:val="steps"/>
    <w:uiPriority w:val="99"/>
    <w:rsid w:val="006F51CF"/>
    <w:pPr>
      <w:numPr>
        <w:numId w:val="4"/>
      </w:numPr>
    </w:pPr>
  </w:style>
  <w:style w:type="paragraph" w:customStyle="1" w:styleId="Step">
    <w:name w:val="Step"/>
    <w:basedOn w:val="ListParagraph"/>
    <w:qFormat/>
    <w:rsid w:val="00DB400A"/>
    <w:pPr>
      <w:numPr>
        <w:numId w:val="8"/>
      </w:numPr>
      <w:spacing w:after="120" w:line="264" w:lineRule="auto"/>
      <w:ind w:left="357" w:hanging="357"/>
      <w:contextualSpacing w:val="0"/>
      <w:jc w:val="both"/>
    </w:pPr>
    <w:rPr>
      <w:lang w:val="en-US"/>
    </w:rPr>
  </w:style>
  <w:style w:type="paragraph" w:customStyle="1" w:styleId="Info">
    <w:name w:val="Info"/>
    <w:basedOn w:val="Normal"/>
    <w:qFormat/>
    <w:rsid w:val="008D3ED6"/>
    <w:pPr>
      <w:ind w:left="680"/>
    </w:pPr>
  </w:style>
  <w:style w:type="paragraph" w:customStyle="1" w:styleId="StepPara">
    <w:name w:val="StepPara"/>
    <w:basedOn w:val="Normal"/>
    <w:qFormat/>
    <w:rsid w:val="000112D0"/>
    <w:pPr>
      <w:spacing w:before="120" w:after="240"/>
      <w:ind w:left="357"/>
    </w:pPr>
  </w:style>
  <w:style w:type="paragraph" w:customStyle="1" w:styleId="featurelist">
    <w:name w:val="featurelist"/>
    <w:basedOn w:val="Normal"/>
    <w:qFormat/>
    <w:rsid w:val="00400CFC"/>
    <w:pPr>
      <w:numPr>
        <w:numId w:val="10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693D97"/>
    <w:pPr>
      <w:numPr>
        <w:numId w:val="0"/>
      </w:num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93D9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3D9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93D9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3D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D97"/>
  </w:style>
  <w:style w:type="paragraph" w:styleId="Footer">
    <w:name w:val="footer"/>
    <w:basedOn w:val="Normal"/>
    <w:link w:val="FooterChar"/>
    <w:uiPriority w:val="99"/>
    <w:unhideWhenUsed/>
    <w:rsid w:val="00693D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D97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93711E"/>
  </w:style>
  <w:style w:type="character" w:customStyle="1" w:styleId="DateChar">
    <w:name w:val="Date Char"/>
    <w:basedOn w:val="DefaultParagraphFont"/>
    <w:link w:val="Date"/>
    <w:uiPriority w:val="99"/>
    <w:semiHidden/>
    <w:rsid w:val="009371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A61A9-7DC1-4959-90ED-0978C2AA7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24FB0B85.dotm</Template>
  <TotalTime>358</TotalTime>
  <Pages>9</Pages>
  <Words>1188</Words>
  <Characters>6778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Adelaide</Company>
  <LinksUpToDate>false</LinksUpToDate>
  <CharactersWithSpaces>7951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Scott Keogh</dc:creator>
  <cp:keywords/>
  <dc:description/>
  <cp:lastModifiedBy>Craig Scott Keogh</cp:lastModifiedBy>
  <cp:revision>36</cp:revision>
  <cp:lastPrinted>2016-10-30T11:09:00Z</cp:lastPrinted>
  <dcterms:created xsi:type="dcterms:W3CDTF">2016-10-29T01:05:00Z</dcterms:created>
  <dcterms:modified xsi:type="dcterms:W3CDTF">2016-10-30T11:10:00Z</dcterms:modified>
</cp:coreProperties>
</file>